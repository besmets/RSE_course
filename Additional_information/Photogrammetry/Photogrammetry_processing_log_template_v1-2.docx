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E31E8" w14:textId="1B83A660" w:rsidR="004F144B" w:rsidRPr="004F144B" w:rsidRDefault="004F144B" w:rsidP="004F144B">
      <w:pPr>
        <w:pStyle w:val="NoSpacing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BFD1BD8" wp14:editId="3CF7CAB8">
            <wp:extent cx="2155825" cy="518995"/>
            <wp:effectExtent l="0" t="0" r="3175" b="1905"/>
            <wp:docPr id="898205021" name="Picture 1" descr="A black and red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05021" name="Picture 1" descr="A black and red 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8583" cy="53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                                </w:t>
      </w:r>
      <w:r>
        <w:rPr>
          <w:rFonts w:cstheme="minorHAnsi"/>
          <w:noProof/>
        </w:rPr>
        <w:drawing>
          <wp:inline distT="0" distB="0" distL="0" distR="0" wp14:anchorId="56645DC4" wp14:editId="7590541D">
            <wp:extent cx="2606571" cy="518781"/>
            <wp:effectExtent l="0" t="0" r="0" b="2540"/>
            <wp:docPr id="65109302" name="Picture 3" descr="A logo for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09302" name="Picture 3" descr="A logo for a company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5" t="13358" r="2334" b="13570"/>
                    <a:stretch/>
                  </pic:blipFill>
                  <pic:spPr bwMode="auto">
                    <a:xfrm>
                      <a:off x="0" y="0"/>
                      <a:ext cx="2998201" cy="596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32A6C" w14:textId="77777777" w:rsidR="004F144B" w:rsidRDefault="004F144B" w:rsidP="004F144B">
      <w:pPr>
        <w:pStyle w:val="NoSpacing"/>
        <w:rPr>
          <w:rFonts w:cstheme="minorHAnsi"/>
        </w:rPr>
      </w:pPr>
    </w:p>
    <w:p w14:paraId="100E4883" w14:textId="77777777" w:rsidR="00C06818" w:rsidRDefault="00C06818" w:rsidP="004F144B">
      <w:pPr>
        <w:pStyle w:val="NoSpacing"/>
        <w:rPr>
          <w:rFonts w:cstheme="minorHAnsi"/>
        </w:rPr>
      </w:pPr>
    </w:p>
    <w:p w14:paraId="4FF2DB0D" w14:textId="77777777" w:rsidR="00C06818" w:rsidRPr="004F144B" w:rsidRDefault="00C06818" w:rsidP="004F144B">
      <w:pPr>
        <w:pStyle w:val="NoSpacing"/>
        <w:rPr>
          <w:rFonts w:cstheme="minorHAnsi"/>
        </w:rPr>
      </w:pPr>
    </w:p>
    <w:p w14:paraId="0A681578" w14:textId="2A8CFBF9" w:rsidR="008440C9" w:rsidRPr="007656E8" w:rsidRDefault="00000000">
      <w:pPr>
        <w:pStyle w:val="Heading1"/>
        <w:rPr>
          <w:rFonts w:asciiTheme="minorHAnsi" w:hAnsiTheme="minorHAnsi" w:cstheme="minorHAnsi"/>
        </w:rPr>
      </w:pPr>
      <w:r w:rsidRPr="007656E8">
        <w:rPr>
          <w:rFonts w:asciiTheme="minorHAnsi" w:hAnsiTheme="minorHAnsi" w:cstheme="minorHAnsi"/>
        </w:rPr>
        <w:t>PHOTOGRAMMETRIC PROCESSING</w:t>
      </w:r>
    </w:p>
    <w:p w14:paraId="560C4EDF" w14:textId="77777777" w:rsidR="008440C9" w:rsidRPr="007656E8" w:rsidRDefault="00000000">
      <w:pPr>
        <w:pStyle w:val="Heading1"/>
        <w:rPr>
          <w:rFonts w:asciiTheme="minorHAnsi" w:hAnsiTheme="minorHAnsi" w:cstheme="minorHAnsi"/>
        </w:rPr>
      </w:pPr>
      <w:r w:rsidRPr="007656E8">
        <w:rPr>
          <w:rFonts w:asciiTheme="minorHAnsi" w:hAnsiTheme="minorHAnsi" w:cstheme="minorHAnsi"/>
        </w:rPr>
        <w:t>LOG REPORT</w:t>
      </w:r>
    </w:p>
    <w:p w14:paraId="313A9648" w14:textId="77777777" w:rsidR="008440C9" w:rsidRDefault="008440C9">
      <w:pPr>
        <w:pStyle w:val="NoSpacing"/>
        <w:rPr>
          <w:rFonts w:cstheme="minorHAnsi"/>
        </w:rPr>
      </w:pPr>
    </w:p>
    <w:p w14:paraId="22E72E89" w14:textId="77777777" w:rsidR="00C06818" w:rsidRPr="007656E8" w:rsidRDefault="00C06818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51"/>
        <w:gridCol w:w="7087"/>
      </w:tblGrid>
      <w:tr w:rsidR="008440C9" w:rsidRPr="007656E8" w14:paraId="25CB757E" w14:textId="77777777">
        <w:tc>
          <w:tcPr>
            <w:tcW w:w="2551" w:type="dxa"/>
          </w:tcPr>
          <w:p w14:paraId="2FA416C2" w14:textId="77777777" w:rsidR="008440C9" w:rsidRPr="007656E8" w:rsidRDefault="00000000">
            <w:pPr>
              <w:pStyle w:val="NoSpacing"/>
              <w:rPr>
                <w:rFonts w:cstheme="minorHAnsi"/>
                <w:b/>
                <w:bCs/>
              </w:rPr>
            </w:pPr>
            <w:r w:rsidRPr="007656E8">
              <w:rPr>
                <w:rFonts w:cstheme="minorHAnsi"/>
                <w:b/>
                <w:bCs/>
              </w:rPr>
              <w:t xml:space="preserve">Processing title: </w:t>
            </w:r>
          </w:p>
        </w:tc>
        <w:tc>
          <w:tcPr>
            <w:tcW w:w="7087" w:type="dxa"/>
          </w:tcPr>
          <w:p w14:paraId="4509D8B5" w14:textId="14CAF759" w:rsidR="008440C9" w:rsidRPr="007656E8" w:rsidRDefault="008440C9">
            <w:pPr>
              <w:pStyle w:val="NoSpacing"/>
              <w:rPr>
                <w:rFonts w:cstheme="minorHAnsi"/>
                <w:color w:val="0070C0"/>
              </w:rPr>
            </w:pPr>
          </w:p>
        </w:tc>
      </w:tr>
      <w:tr w:rsidR="008440C9" w:rsidRPr="007656E8" w14:paraId="6FAD7E1C" w14:textId="77777777">
        <w:tc>
          <w:tcPr>
            <w:tcW w:w="2551" w:type="dxa"/>
          </w:tcPr>
          <w:p w14:paraId="09671F2B" w14:textId="77777777" w:rsidR="008440C9" w:rsidRPr="007656E8" w:rsidRDefault="00000000">
            <w:pPr>
              <w:pStyle w:val="NoSpacing"/>
              <w:rPr>
                <w:rFonts w:cstheme="minorHAnsi"/>
                <w:b/>
                <w:bCs/>
              </w:rPr>
            </w:pPr>
            <w:r w:rsidRPr="007656E8">
              <w:rPr>
                <w:rFonts w:cstheme="minorHAnsi"/>
                <w:b/>
                <w:bCs/>
              </w:rPr>
              <w:t xml:space="preserve">AMP Processing file: </w:t>
            </w:r>
          </w:p>
        </w:tc>
        <w:tc>
          <w:tcPr>
            <w:tcW w:w="7087" w:type="dxa"/>
          </w:tcPr>
          <w:p w14:paraId="54237788" w14:textId="77777777" w:rsidR="008440C9" w:rsidRPr="007656E8" w:rsidRDefault="008440C9">
            <w:pPr>
              <w:pStyle w:val="NoSpacing"/>
              <w:rPr>
                <w:rFonts w:cstheme="minorHAnsi"/>
                <w:color w:val="0070C0"/>
              </w:rPr>
            </w:pPr>
          </w:p>
        </w:tc>
      </w:tr>
      <w:tr w:rsidR="008440C9" w:rsidRPr="007656E8" w14:paraId="4D2E8811" w14:textId="77777777">
        <w:tc>
          <w:tcPr>
            <w:tcW w:w="2551" w:type="dxa"/>
          </w:tcPr>
          <w:p w14:paraId="6DCBF2FA" w14:textId="77777777" w:rsidR="008440C9" w:rsidRPr="007656E8" w:rsidRDefault="00000000">
            <w:pPr>
              <w:pStyle w:val="NoSpacing"/>
              <w:rPr>
                <w:rFonts w:cstheme="minorHAnsi"/>
                <w:b/>
                <w:bCs/>
              </w:rPr>
            </w:pPr>
            <w:r w:rsidRPr="007656E8">
              <w:rPr>
                <w:rFonts w:cstheme="minorHAnsi"/>
                <w:b/>
                <w:bCs/>
              </w:rPr>
              <w:t xml:space="preserve">Data type: </w:t>
            </w:r>
          </w:p>
        </w:tc>
        <w:tc>
          <w:tcPr>
            <w:tcW w:w="7087" w:type="dxa"/>
          </w:tcPr>
          <w:p w14:paraId="443555EF" w14:textId="77777777" w:rsidR="008440C9" w:rsidRPr="007656E8" w:rsidRDefault="008440C9">
            <w:pPr>
              <w:pStyle w:val="NoSpacing"/>
              <w:rPr>
                <w:rFonts w:cstheme="minorHAnsi"/>
                <w:color w:val="0070C0"/>
              </w:rPr>
            </w:pPr>
          </w:p>
        </w:tc>
      </w:tr>
      <w:tr w:rsidR="008440C9" w:rsidRPr="007656E8" w14:paraId="2C01BC30" w14:textId="77777777">
        <w:tc>
          <w:tcPr>
            <w:tcW w:w="2551" w:type="dxa"/>
          </w:tcPr>
          <w:p w14:paraId="0D26D0A4" w14:textId="77777777" w:rsidR="008440C9" w:rsidRPr="007656E8" w:rsidRDefault="00000000">
            <w:pPr>
              <w:pStyle w:val="NoSpacing"/>
              <w:rPr>
                <w:rFonts w:cstheme="minorHAnsi"/>
                <w:b/>
                <w:bCs/>
              </w:rPr>
            </w:pPr>
            <w:proofErr w:type="spellStart"/>
            <w:r w:rsidRPr="007656E8">
              <w:rPr>
                <w:rFonts w:cstheme="minorHAnsi"/>
                <w:b/>
                <w:bCs/>
              </w:rPr>
              <w:t>SfM</w:t>
            </w:r>
            <w:proofErr w:type="spellEnd"/>
            <w:r w:rsidRPr="007656E8">
              <w:rPr>
                <w:rFonts w:cstheme="minorHAnsi"/>
                <w:b/>
                <w:bCs/>
              </w:rPr>
              <w:t>-MVS Operator(s):</w:t>
            </w:r>
          </w:p>
        </w:tc>
        <w:tc>
          <w:tcPr>
            <w:tcW w:w="7087" w:type="dxa"/>
          </w:tcPr>
          <w:p w14:paraId="251EDC9A" w14:textId="77777777" w:rsidR="008440C9" w:rsidRPr="007656E8" w:rsidRDefault="008440C9">
            <w:pPr>
              <w:pStyle w:val="NoSpacing"/>
              <w:rPr>
                <w:rFonts w:cstheme="minorHAnsi"/>
                <w:color w:val="0070C0"/>
              </w:rPr>
            </w:pPr>
          </w:p>
        </w:tc>
      </w:tr>
      <w:tr w:rsidR="008440C9" w:rsidRPr="007656E8" w14:paraId="7A46C46E" w14:textId="77777777">
        <w:tc>
          <w:tcPr>
            <w:tcW w:w="2551" w:type="dxa"/>
          </w:tcPr>
          <w:p w14:paraId="599D58C6" w14:textId="77777777" w:rsidR="008440C9" w:rsidRPr="007656E8" w:rsidRDefault="00000000">
            <w:pPr>
              <w:pStyle w:val="NoSpacing"/>
              <w:rPr>
                <w:rFonts w:cstheme="minorHAnsi"/>
                <w:b/>
                <w:bCs/>
              </w:rPr>
            </w:pPr>
            <w:r w:rsidRPr="007656E8">
              <w:rPr>
                <w:rFonts w:cstheme="minorHAnsi"/>
                <w:b/>
                <w:bCs/>
              </w:rPr>
              <w:t>Processing date(s):</w:t>
            </w:r>
          </w:p>
        </w:tc>
        <w:tc>
          <w:tcPr>
            <w:tcW w:w="7087" w:type="dxa"/>
          </w:tcPr>
          <w:p w14:paraId="04638DE2" w14:textId="77777777" w:rsidR="008440C9" w:rsidRPr="007656E8" w:rsidRDefault="008440C9">
            <w:pPr>
              <w:pStyle w:val="NoSpacing"/>
              <w:rPr>
                <w:rFonts w:cstheme="minorHAnsi"/>
                <w:color w:val="0070C0"/>
              </w:rPr>
            </w:pPr>
          </w:p>
        </w:tc>
      </w:tr>
      <w:tr w:rsidR="008440C9" w:rsidRPr="007656E8" w14:paraId="615D1FDD" w14:textId="77777777">
        <w:tc>
          <w:tcPr>
            <w:tcW w:w="2551" w:type="dxa"/>
          </w:tcPr>
          <w:p w14:paraId="07EAAC0C" w14:textId="77777777" w:rsidR="008440C9" w:rsidRPr="007656E8" w:rsidRDefault="00000000">
            <w:pPr>
              <w:pStyle w:val="NoSpacing"/>
              <w:rPr>
                <w:rFonts w:cstheme="minorHAnsi"/>
                <w:b/>
                <w:bCs/>
              </w:rPr>
            </w:pPr>
            <w:r w:rsidRPr="007656E8">
              <w:rPr>
                <w:rFonts w:cstheme="minorHAnsi"/>
                <w:b/>
                <w:bCs/>
              </w:rPr>
              <w:t xml:space="preserve">Description: </w:t>
            </w:r>
          </w:p>
        </w:tc>
        <w:tc>
          <w:tcPr>
            <w:tcW w:w="7087" w:type="dxa"/>
          </w:tcPr>
          <w:p w14:paraId="50D6F40B" w14:textId="77777777" w:rsidR="008440C9" w:rsidRPr="007656E8" w:rsidRDefault="008440C9">
            <w:pPr>
              <w:pStyle w:val="NoSpacing"/>
              <w:rPr>
                <w:rFonts w:cstheme="minorHAnsi"/>
                <w:color w:val="0070C0"/>
              </w:rPr>
            </w:pPr>
          </w:p>
        </w:tc>
      </w:tr>
      <w:tr w:rsidR="0022340E" w:rsidRPr="007656E8" w14:paraId="17F0F53B" w14:textId="77777777">
        <w:tc>
          <w:tcPr>
            <w:tcW w:w="2551" w:type="dxa"/>
          </w:tcPr>
          <w:p w14:paraId="5809ED15" w14:textId="79CF20A7" w:rsidR="0022340E" w:rsidRPr="007656E8" w:rsidRDefault="0022340E">
            <w:pPr>
              <w:pStyle w:val="NoSpacing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Project / Funding: </w:t>
            </w:r>
          </w:p>
        </w:tc>
        <w:tc>
          <w:tcPr>
            <w:tcW w:w="7087" w:type="dxa"/>
          </w:tcPr>
          <w:p w14:paraId="0FD921C3" w14:textId="6573E7B5" w:rsidR="0022340E" w:rsidRPr="007656E8" w:rsidRDefault="0022340E">
            <w:pPr>
              <w:pStyle w:val="NoSpacing"/>
              <w:rPr>
                <w:rFonts w:cstheme="minorHAnsi"/>
                <w:color w:val="0070C0"/>
              </w:rPr>
            </w:pPr>
          </w:p>
        </w:tc>
      </w:tr>
    </w:tbl>
    <w:p w14:paraId="4C9C4145" w14:textId="77777777" w:rsidR="008440C9" w:rsidRPr="007656E8" w:rsidRDefault="008440C9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51"/>
        <w:gridCol w:w="7087"/>
      </w:tblGrid>
      <w:tr w:rsidR="008440C9" w:rsidRPr="007656E8" w14:paraId="2D3D13DA" w14:textId="77777777">
        <w:tc>
          <w:tcPr>
            <w:tcW w:w="2551" w:type="dxa"/>
          </w:tcPr>
          <w:p w14:paraId="2180C1B2" w14:textId="77777777" w:rsidR="008440C9" w:rsidRPr="007656E8" w:rsidRDefault="00000000">
            <w:pPr>
              <w:pStyle w:val="NoSpacing"/>
              <w:rPr>
                <w:rFonts w:cstheme="minorHAnsi"/>
                <w:b/>
                <w:bCs/>
              </w:rPr>
            </w:pPr>
            <w:r w:rsidRPr="007656E8">
              <w:rPr>
                <w:rFonts w:cstheme="minorHAnsi"/>
                <w:b/>
                <w:bCs/>
              </w:rPr>
              <w:t xml:space="preserve">Additional notes: </w:t>
            </w:r>
          </w:p>
        </w:tc>
        <w:tc>
          <w:tcPr>
            <w:tcW w:w="7087" w:type="dxa"/>
          </w:tcPr>
          <w:p w14:paraId="72AD72D3" w14:textId="5487A7E4" w:rsidR="008440C9" w:rsidRDefault="008440C9">
            <w:pPr>
              <w:pStyle w:val="NoSpacing"/>
              <w:rPr>
                <w:rFonts w:cstheme="minorHAnsi"/>
                <w:color w:val="0070C0"/>
              </w:rPr>
            </w:pPr>
          </w:p>
          <w:p w14:paraId="3DCDFB23" w14:textId="77777777" w:rsidR="007656E8" w:rsidRDefault="007656E8">
            <w:pPr>
              <w:pStyle w:val="NoSpacing"/>
              <w:rPr>
                <w:rFonts w:cstheme="minorHAnsi"/>
                <w:color w:val="0070C0"/>
              </w:rPr>
            </w:pPr>
          </w:p>
          <w:p w14:paraId="7F760DF0" w14:textId="77777777" w:rsidR="007656E8" w:rsidRDefault="007656E8">
            <w:pPr>
              <w:pStyle w:val="NoSpacing"/>
              <w:rPr>
                <w:rFonts w:cstheme="minorHAnsi"/>
                <w:color w:val="0070C0"/>
              </w:rPr>
            </w:pPr>
          </w:p>
          <w:p w14:paraId="63938408" w14:textId="77777777" w:rsidR="007656E8" w:rsidRPr="007656E8" w:rsidRDefault="007656E8">
            <w:pPr>
              <w:pStyle w:val="NoSpacing"/>
              <w:rPr>
                <w:rFonts w:cstheme="minorHAnsi"/>
                <w:color w:val="0070C0"/>
              </w:rPr>
            </w:pPr>
          </w:p>
        </w:tc>
      </w:tr>
    </w:tbl>
    <w:p w14:paraId="0C429FB0" w14:textId="77777777" w:rsidR="00C06818" w:rsidRPr="007656E8" w:rsidRDefault="00C06818">
      <w:pPr>
        <w:pStyle w:val="NoSpacing"/>
        <w:rPr>
          <w:rFonts w:cstheme="minorHAnsi"/>
        </w:rPr>
      </w:pPr>
    </w:p>
    <w:p w14:paraId="3FA70339" w14:textId="6307E134" w:rsidR="008440C9" w:rsidRPr="007656E8" w:rsidRDefault="00C06818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8954E5" wp14:editId="2E1950C1">
                <wp:simplePos x="0" y="0"/>
                <wp:positionH relativeFrom="column">
                  <wp:posOffset>635</wp:posOffset>
                </wp:positionH>
                <wp:positionV relativeFrom="page">
                  <wp:posOffset>9043615</wp:posOffset>
                </wp:positionV>
                <wp:extent cx="6120130" cy="920249"/>
                <wp:effectExtent l="0" t="0" r="1270" b="0"/>
                <wp:wrapNone/>
                <wp:docPr id="155865765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9202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551"/>
                              <w:gridCol w:w="7087"/>
                            </w:tblGrid>
                            <w:tr w:rsidR="00C06818" w:rsidRPr="00C06818" w14:paraId="5E1671D1" w14:textId="77777777" w:rsidTr="004B6404">
                              <w:tc>
                                <w:tcPr>
                                  <w:tcW w:w="2551" w:type="dxa"/>
                                  <w:tcBorders>
                                    <w:top w:val="none" w:sz="4" w:space="0" w:color="000000"/>
                                    <w:left w:val="none" w:sz="4" w:space="0" w:color="000000"/>
                                    <w:bottom w:val="none" w:sz="4" w:space="0" w:color="000000"/>
                                    <w:right w:val="none" w:sz="4" w:space="0" w:color="000000"/>
                                  </w:tcBorders>
                                </w:tcPr>
                                <w:p w14:paraId="6E5218F2" w14:textId="77777777" w:rsidR="00C06818" w:rsidRPr="00C06818" w:rsidRDefault="00C06818" w:rsidP="00C06818">
                                  <w:pPr>
                                    <w:pStyle w:val="NoSpacing"/>
                                    <w:jc w:val="right"/>
                                    <w:rPr>
                                      <w:rFonts w:cstheme="minorHAnsi"/>
                                      <w:b/>
                                      <w:bCs/>
                                      <w:i/>
                                      <w:iCs/>
                                      <w:color w:val="404040" w:themeColor="text1" w:themeTint="BF"/>
                                      <w:sz w:val="13"/>
                                      <w:szCs w:val="13"/>
                                    </w:rPr>
                                  </w:pPr>
                                  <w:r w:rsidRPr="00C06818">
                                    <w:rPr>
                                      <w:rFonts w:cstheme="minorHAnsi"/>
                                      <w:b/>
                                      <w:bCs/>
                                      <w:i/>
                                      <w:iCs/>
                                      <w:color w:val="404040" w:themeColor="text1" w:themeTint="BF"/>
                                      <w:sz w:val="13"/>
                                      <w:szCs w:val="13"/>
                                    </w:rPr>
                                    <w:t xml:space="preserve">Template version: </w:t>
                                  </w:r>
                                </w:p>
                              </w:tc>
                              <w:tc>
                                <w:tcPr>
                                  <w:tcW w:w="7087" w:type="dxa"/>
                                  <w:tcBorders>
                                    <w:top w:val="none" w:sz="4" w:space="0" w:color="000000"/>
                                    <w:left w:val="none" w:sz="4" w:space="0" w:color="000000"/>
                                    <w:bottom w:val="none" w:sz="4" w:space="0" w:color="000000"/>
                                    <w:right w:val="none" w:sz="4" w:space="0" w:color="000000"/>
                                  </w:tcBorders>
                                </w:tcPr>
                                <w:p w14:paraId="5E93EA48" w14:textId="77777777" w:rsidR="00C06818" w:rsidRPr="00C06818" w:rsidRDefault="00C06818" w:rsidP="00C06818">
                                  <w:pPr>
                                    <w:pStyle w:val="NoSpacing"/>
                                    <w:rPr>
                                      <w:rFonts w:cstheme="minorHAnsi"/>
                                      <w:i/>
                                      <w:iCs/>
                                      <w:color w:val="404040" w:themeColor="text1" w:themeTint="BF"/>
                                      <w:sz w:val="13"/>
                                      <w:szCs w:val="13"/>
                                    </w:rPr>
                                  </w:pPr>
                                  <w:r w:rsidRPr="00C06818">
                                    <w:rPr>
                                      <w:rFonts w:cstheme="minorHAnsi"/>
                                      <w:i/>
                                      <w:iCs/>
                                      <w:color w:val="404040" w:themeColor="text1" w:themeTint="BF"/>
                                      <w:sz w:val="13"/>
                                      <w:szCs w:val="13"/>
                                    </w:rPr>
                                    <w:t>1.2. (30 May 2024)</w:t>
                                  </w:r>
                                </w:p>
                                <w:p w14:paraId="6B8FBB6C" w14:textId="77777777" w:rsidR="00C06818" w:rsidRPr="00C06818" w:rsidRDefault="00C06818" w:rsidP="00C06818">
                                  <w:pPr>
                                    <w:pStyle w:val="NoSpacing"/>
                                    <w:rPr>
                                      <w:rFonts w:cstheme="minorHAnsi"/>
                                      <w:i/>
                                      <w:iCs/>
                                      <w:color w:val="404040" w:themeColor="text1" w:themeTint="BF"/>
                                      <w:sz w:val="13"/>
                                      <w:szCs w:val="13"/>
                                    </w:rPr>
                                  </w:pPr>
                                  <w:r w:rsidRPr="00C06818">
                                    <w:rPr>
                                      <w:rFonts w:cstheme="minorHAnsi"/>
                                      <w:i/>
                                      <w:iCs/>
                                      <w:color w:val="404040" w:themeColor="text1" w:themeTint="BF"/>
                                      <w:sz w:val="13"/>
                                      <w:szCs w:val="13"/>
                                    </w:rPr>
                                    <w:t xml:space="preserve">      Created on MacOS, with </w:t>
                                  </w:r>
                                  <w:proofErr w:type="spellStart"/>
                                  <w:r w:rsidRPr="00C06818">
                                    <w:rPr>
                                      <w:rFonts w:cstheme="minorHAnsi"/>
                                      <w:i/>
                                      <w:iCs/>
                                      <w:color w:val="404040" w:themeColor="text1" w:themeTint="BF"/>
                                      <w:sz w:val="13"/>
                                      <w:szCs w:val="13"/>
                                    </w:rPr>
                                    <w:t>OnlyOffice</w:t>
                                  </w:r>
                                  <w:proofErr w:type="spellEnd"/>
                                </w:p>
                                <w:p w14:paraId="04161453" w14:textId="77777777" w:rsidR="00C06818" w:rsidRPr="00C06818" w:rsidRDefault="00C06818" w:rsidP="00C06818">
                                  <w:pPr>
                                    <w:pStyle w:val="NoSpacing"/>
                                    <w:rPr>
                                      <w:rFonts w:cstheme="minorHAnsi"/>
                                      <w:i/>
                                      <w:iCs/>
                                      <w:color w:val="404040" w:themeColor="text1" w:themeTint="BF"/>
                                      <w:sz w:val="13"/>
                                      <w:szCs w:val="13"/>
                                    </w:rPr>
                                  </w:pPr>
                                </w:p>
                              </w:tc>
                            </w:tr>
                            <w:tr w:rsidR="00C06818" w:rsidRPr="00C06818" w14:paraId="78E4DD2E" w14:textId="77777777" w:rsidTr="004B6404">
                              <w:tc>
                                <w:tcPr>
                                  <w:tcW w:w="2551" w:type="dxa"/>
                                  <w:tcBorders>
                                    <w:top w:val="none" w:sz="4" w:space="0" w:color="000000"/>
                                    <w:left w:val="none" w:sz="4" w:space="0" w:color="000000"/>
                                    <w:bottom w:val="none" w:sz="4" w:space="0" w:color="000000"/>
                                    <w:right w:val="none" w:sz="4" w:space="0" w:color="000000"/>
                                  </w:tcBorders>
                                </w:tcPr>
                                <w:p w14:paraId="1E194B93" w14:textId="77777777" w:rsidR="00C06818" w:rsidRPr="00C06818" w:rsidRDefault="00C06818" w:rsidP="00C06818">
                                  <w:pPr>
                                    <w:pStyle w:val="NoSpacing"/>
                                    <w:jc w:val="right"/>
                                    <w:rPr>
                                      <w:rFonts w:cstheme="minorHAnsi"/>
                                      <w:b/>
                                      <w:bCs/>
                                      <w:i/>
                                      <w:iCs/>
                                      <w:color w:val="404040" w:themeColor="text1" w:themeTint="BF"/>
                                      <w:sz w:val="13"/>
                                      <w:szCs w:val="13"/>
                                    </w:rPr>
                                  </w:pPr>
                                  <w:r w:rsidRPr="00C06818">
                                    <w:rPr>
                                      <w:rFonts w:cstheme="minorHAnsi"/>
                                      <w:b/>
                                      <w:bCs/>
                                      <w:i/>
                                      <w:iCs/>
                                      <w:color w:val="404040" w:themeColor="text1" w:themeTint="BF"/>
                                      <w:sz w:val="13"/>
                                      <w:szCs w:val="13"/>
                                    </w:rPr>
                                    <w:t>Copyright:</w:t>
                                  </w:r>
                                </w:p>
                              </w:tc>
                              <w:tc>
                                <w:tcPr>
                                  <w:tcW w:w="7087" w:type="dxa"/>
                                  <w:tcBorders>
                                    <w:top w:val="none" w:sz="4" w:space="0" w:color="000000"/>
                                    <w:left w:val="none" w:sz="4" w:space="0" w:color="000000"/>
                                    <w:bottom w:val="none" w:sz="4" w:space="0" w:color="000000"/>
                                    <w:right w:val="none" w:sz="4" w:space="0" w:color="000000"/>
                                  </w:tcBorders>
                                </w:tcPr>
                                <w:p w14:paraId="4B75086A" w14:textId="77777777" w:rsidR="00C06818" w:rsidRPr="00C06818" w:rsidRDefault="00C06818" w:rsidP="00C06818">
                                  <w:pPr>
                                    <w:pStyle w:val="NoSpacing"/>
                                    <w:rPr>
                                      <w:rFonts w:cstheme="minorHAnsi"/>
                                      <w:i/>
                                      <w:iCs/>
                                      <w:color w:val="404040" w:themeColor="text1" w:themeTint="BF"/>
                                      <w:sz w:val="13"/>
                                      <w:szCs w:val="13"/>
                                    </w:rPr>
                                  </w:pPr>
                                  <w:r w:rsidRPr="00C06818">
                                    <w:rPr>
                                      <w:rFonts w:cstheme="minorHAnsi"/>
                                      <w:i/>
                                      <w:iCs/>
                                      <w:color w:val="404040" w:themeColor="text1" w:themeTint="BF"/>
                                      <w:sz w:val="13"/>
                                      <w:szCs w:val="13"/>
                                    </w:rPr>
                                    <w:t>Prof. Dr. Benoît SMETS</w:t>
                                  </w:r>
                                </w:p>
                                <w:p w14:paraId="32F5AC55" w14:textId="52BCB8E0" w:rsidR="00C06818" w:rsidRPr="00C06818" w:rsidRDefault="00C06818" w:rsidP="00C06818">
                                  <w:pPr>
                                    <w:pStyle w:val="NoSpacing"/>
                                    <w:numPr>
                                      <w:ilvl w:val="0"/>
                                      <w:numId w:val="1"/>
                                    </w:numPr>
                                    <w:ind w:left="176" w:hanging="142"/>
                                    <w:rPr>
                                      <w:rFonts w:cstheme="minorHAnsi"/>
                                      <w:i/>
                                      <w:iCs/>
                                      <w:color w:val="404040" w:themeColor="text1" w:themeTint="BF"/>
                                      <w:sz w:val="13"/>
                                      <w:szCs w:val="13"/>
                                    </w:rPr>
                                  </w:pPr>
                                  <w:r w:rsidRPr="00C06818">
                                    <w:rPr>
                                      <w:rFonts w:cstheme="minorHAnsi"/>
                                      <w:i/>
                                      <w:iCs/>
                                      <w:color w:val="404040" w:themeColor="text1" w:themeTint="BF"/>
                                      <w:sz w:val="13"/>
                                      <w:szCs w:val="13"/>
                                    </w:rPr>
                                    <w:t>Natural Hazards and Cartography, Dpt. Earth Sciences, Royal Museum for Central Africa, Belgium</w:t>
                                  </w:r>
                                </w:p>
                                <w:p w14:paraId="60DB28E5" w14:textId="41C0A02D" w:rsidR="00C06818" w:rsidRPr="00C06818" w:rsidRDefault="00C06818" w:rsidP="00C06818">
                                  <w:pPr>
                                    <w:pStyle w:val="NoSpacing"/>
                                    <w:numPr>
                                      <w:ilvl w:val="0"/>
                                      <w:numId w:val="1"/>
                                    </w:numPr>
                                    <w:ind w:left="176" w:hanging="142"/>
                                    <w:rPr>
                                      <w:rFonts w:cstheme="minorHAnsi"/>
                                      <w:i/>
                                      <w:iCs/>
                                      <w:color w:val="404040" w:themeColor="text1" w:themeTint="BF"/>
                                      <w:sz w:val="13"/>
                                      <w:szCs w:val="13"/>
                                      <w:lang w:val="nl-BE"/>
                                    </w:rPr>
                                  </w:pPr>
                                  <w:r w:rsidRPr="00C06818">
                                    <w:rPr>
                                      <w:rFonts w:cstheme="minorHAnsi"/>
                                      <w:i/>
                                      <w:iCs/>
                                      <w:color w:val="404040" w:themeColor="text1" w:themeTint="BF"/>
                                      <w:sz w:val="13"/>
                                      <w:szCs w:val="13"/>
                                      <w:lang w:val="nl-BE"/>
                                    </w:rPr>
                                    <w:t>Cartography and GIS, Dpt. Of Geography, Vrije Universiteit Brussel, Belgium</w:t>
                                  </w:r>
                                </w:p>
                                <w:p w14:paraId="75953A27" w14:textId="77777777" w:rsidR="00C06818" w:rsidRPr="00C06818" w:rsidRDefault="00C06818" w:rsidP="00C06818">
                                  <w:pPr>
                                    <w:pStyle w:val="NoSpacing"/>
                                    <w:rPr>
                                      <w:rFonts w:cstheme="minorHAnsi"/>
                                      <w:i/>
                                      <w:iCs/>
                                      <w:color w:val="404040" w:themeColor="text1" w:themeTint="BF"/>
                                      <w:sz w:val="13"/>
                                      <w:szCs w:val="13"/>
                                      <w:lang w:val="nl-BE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64B6462" w14:textId="1742632B" w:rsidR="00C06818" w:rsidRPr="00C06818" w:rsidRDefault="00C06818" w:rsidP="00C06818">
                            <w:pPr>
                              <w:jc w:val="center"/>
                              <w:rPr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C06818"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  <w:lang w:val="fr-FR"/>
                              </w:rPr>
                              <w:t xml:space="preserve">Contact </w:t>
                            </w:r>
                            <w:proofErr w:type="gramStart"/>
                            <w:r w:rsidRPr="00C06818"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  <w:lang w:val="fr-FR"/>
                              </w:rPr>
                              <w:t>information:</w:t>
                            </w:r>
                            <w:proofErr w:type="gramEnd"/>
                            <w:r w:rsidRPr="00C06818">
                              <w:rPr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hyperlink r:id="rId9" w:history="1">
                              <w:r w:rsidRPr="00C06818">
                                <w:rPr>
                                  <w:rStyle w:val="Hyperlink"/>
                                  <w:i/>
                                  <w:iCs/>
                                  <w:color w:val="1A89F9" w:themeColor="hyperlink" w:themeTint="BF"/>
                                  <w:sz w:val="18"/>
                                  <w:szCs w:val="18"/>
                                  <w:lang w:val="fr-FR"/>
                                </w:rPr>
                                <w:t>benoit.smets@africamuseum.be</w:t>
                              </w:r>
                            </w:hyperlink>
                            <w:r w:rsidRPr="00C06818">
                              <w:rPr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8954E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.05pt;margin-top:712.1pt;width:481.9pt;height:72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&#13;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551"/>
                        <w:gridCol w:w="7087"/>
                      </w:tblGrid>
                      <w:tr w:rsidR="00C06818" w:rsidRPr="00C06818" w14:paraId="5E1671D1" w14:textId="77777777" w:rsidTr="004B6404">
                        <w:tc>
                          <w:tcPr>
                            <w:tcW w:w="2551" w:type="dxa"/>
                            <w:tcBorders>
                              <w:top w:val="none" w:sz="4" w:space="0" w:color="000000"/>
                              <w:left w:val="none" w:sz="4" w:space="0" w:color="000000"/>
                              <w:bottom w:val="none" w:sz="4" w:space="0" w:color="000000"/>
                              <w:right w:val="none" w:sz="4" w:space="0" w:color="000000"/>
                            </w:tcBorders>
                          </w:tcPr>
                          <w:p w14:paraId="6E5218F2" w14:textId="77777777" w:rsidR="00C06818" w:rsidRPr="00C06818" w:rsidRDefault="00C06818" w:rsidP="00C06818">
                            <w:pPr>
                              <w:pStyle w:val="NoSpacing"/>
                              <w:jc w:val="right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13"/>
                                <w:szCs w:val="13"/>
                              </w:rPr>
                            </w:pPr>
                            <w:r w:rsidRPr="00C06818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13"/>
                                <w:szCs w:val="13"/>
                              </w:rPr>
                              <w:t xml:space="preserve">Template version: </w:t>
                            </w:r>
                          </w:p>
                        </w:tc>
                        <w:tc>
                          <w:tcPr>
                            <w:tcW w:w="7087" w:type="dxa"/>
                            <w:tcBorders>
                              <w:top w:val="none" w:sz="4" w:space="0" w:color="000000"/>
                              <w:left w:val="none" w:sz="4" w:space="0" w:color="000000"/>
                              <w:bottom w:val="none" w:sz="4" w:space="0" w:color="000000"/>
                              <w:right w:val="none" w:sz="4" w:space="0" w:color="000000"/>
                            </w:tcBorders>
                          </w:tcPr>
                          <w:p w14:paraId="5E93EA48" w14:textId="77777777" w:rsidR="00C06818" w:rsidRPr="00C06818" w:rsidRDefault="00C06818" w:rsidP="00C06818">
                            <w:pPr>
                              <w:pStyle w:val="NoSpacing"/>
                              <w:rPr>
                                <w:rFonts w:cstheme="minorHAnsi"/>
                                <w:i/>
                                <w:iCs/>
                                <w:color w:val="404040" w:themeColor="text1" w:themeTint="BF"/>
                                <w:sz w:val="13"/>
                                <w:szCs w:val="13"/>
                              </w:rPr>
                            </w:pPr>
                            <w:r w:rsidRPr="00C06818">
                              <w:rPr>
                                <w:rFonts w:cstheme="minorHAnsi"/>
                                <w:i/>
                                <w:iCs/>
                                <w:color w:val="404040" w:themeColor="text1" w:themeTint="BF"/>
                                <w:sz w:val="13"/>
                                <w:szCs w:val="13"/>
                              </w:rPr>
                              <w:t>1.2. (30 May 2024)</w:t>
                            </w:r>
                          </w:p>
                          <w:p w14:paraId="6B8FBB6C" w14:textId="77777777" w:rsidR="00C06818" w:rsidRPr="00C06818" w:rsidRDefault="00C06818" w:rsidP="00C06818">
                            <w:pPr>
                              <w:pStyle w:val="NoSpacing"/>
                              <w:rPr>
                                <w:rFonts w:cstheme="minorHAnsi"/>
                                <w:i/>
                                <w:iCs/>
                                <w:color w:val="404040" w:themeColor="text1" w:themeTint="BF"/>
                                <w:sz w:val="13"/>
                                <w:szCs w:val="13"/>
                              </w:rPr>
                            </w:pPr>
                            <w:r w:rsidRPr="00C06818">
                              <w:rPr>
                                <w:rFonts w:cstheme="minorHAnsi"/>
                                <w:i/>
                                <w:iCs/>
                                <w:color w:val="404040" w:themeColor="text1" w:themeTint="BF"/>
                                <w:sz w:val="13"/>
                                <w:szCs w:val="13"/>
                              </w:rPr>
                              <w:t xml:space="preserve">      Created on MacOS, with </w:t>
                            </w:r>
                            <w:proofErr w:type="spellStart"/>
                            <w:r w:rsidRPr="00C06818">
                              <w:rPr>
                                <w:rFonts w:cstheme="minorHAnsi"/>
                                <w:i/>
                                <w:iCs/>
                                <w:color w:val="404040" w:themeColor="text1" w:themeTint="BF"/>
                                <w:sz w:val="13"/>
                                <w:szCs w:val="13"/>
                              </w:rPr>
                              <w:t>OnlyOffice</w:t>
                            </w:r>
                            <w:proofErr w:type="spellEnd"/>
                          </w:p>
                          <w:p w14:paraId="04161453" w14:textId="77777777" w:rsidR="00C06818" w:rsidRPr="00C06818" w:rsidRDefault="00C06818" w:rsidP="00C06818">
                            <w:pPr>
                              <w:pStyle w:val="NoSpacing"/>
                              <w:rPr>
                                <w:rFonts w:cstheme="minorHAnsi"/>
                                <w:i/>
                                <w:iCs/>
                                <w:color w:val="404040" w:themeColor="text1" w:themeTint="BF"/>
                                <w:sz w:val="13"/>
                                <w:szCs w:val="13"/>
                              </w:rPr>
                            </w:pPr>
                          </w:p>
                        </w:tc>
                      </w:tr>
                      <w:tr w:rsidR="00C06818" w:rsidRPr="00C06818" w14:paraId="78E4DD2E" w14:textId="77777777" w:rsidTr="004B6404">
                        <w:tc>
                          <w:tcPr>
                            <w:tcW w:w="2551" w:type="dxa"/>
                            <w:tcBorders>
                              <w:top w:val="none" w:sz="4" w:space="0" w:color="000000"/>
                              <w:left w:val="none" w:sz="4" w:space="0" w:color="000000"/>
                              <w:bottom w:val="none" w:sz="4" w:space="0" w:color="000000"/>
                              <w:right w:val="none" w:sz="4" w:space="0" w:color="000000"/>
                            </w:tcBorders>
                          </w:tcPr>
                          <w:p w14:paraId="1E194B93" w14:textId="77777777" w:rsidR="00C06818" w:rsidRPr="00C06818" w:rsidRDefault="00C06818" w:rsidP="00C06818">
                            <w:pPr>
                              <w:pStyle w:val="NoSpacing"/>
                              <w:jc w:val="right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13"/>
                                <w:szCs w:val="13"/>
                              </w:rPr>
                            </w:pPr>
                            <w:r w:rsidRPr="00C06818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13"/>
                                <w:szCs w:val="13"/>
                              </w:rPr>
                              <w:t>Copyright:</w:t>
                            </w:r>
                          </w:p>
                        </w:tc>
                        <w:tc>
                          <w:tcPr>
                            <w:tcW w:w="7087" w:type="dxa"/>
                            <w:tcBorders>
                              <w:top w:val="none" w:sz="4" w:space="0" w:color="000000"/>
                              <w:left w:val="none" w:sz="4" w:space="0" w:color="000000"/>
                              <w:bottom w:val="none" w:sz="4" w:space="0" w:color="000000"/>
                              <w:right w:val="none" w:sz="4" w:space="0" w:color="000000"/>
                            </w:tcBorders>
                          </w:tcPr>
                          <w:p w14:paraId="4B75086A" w14:textId="77777777" w:rsidR="00C06818" w:rsidRPr="00C06818" w:rsidRDefault="00C06818" w:rsidP="00C06818">
                            <w:pPr>
                              <w:pStyle w:val="NoSpacing"/>
                              <w:rPr>
                                <w:rFonts w:cstheme="minorHAnsi"/>
                                <w:i/>
                                <w:iCs/>
                                <w:color w:val="404040" w:themeColor="text1" w:themeTint="BF"/>
                                <w:sz w:val="13"/>
                                <w:szCs w:val="13"/>
                              </w:rPr>
                            </w:pPr>
                            <w:r w:rsidRPr="00C06818">
                              <w:rPr>
                                <w:rFonts w:cstheme="minorHAnsi"/>
                                <w:i/>
                                <w:iCs/>
                                <w:color w:val="404040" w:themeColor="text1" w:themeTint="BF"/>
                                <w:sz w:val="13"/>
                                <w:szCs w:val="13"/>
                              </w:rPr>
                              <w:t>Prof. Dr. Benoît SMETS</w:t>
                            </w:r>
                          </w:p>
                          <w:p w14:paraId="32F5AC55" w14:textId="52BCB8E0" w:rsidR="00C06818" w:rsidRPr="00C06818" w:rsidRDefault="00C06818" w:rsidP="00C068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176" w:hanging="142"/>
                              <w:rPr>
                                <w:rFonts w:cstheme="minorHAnsi"/>
                                <w:i/>
                                <w:iCs/>
                                <w:color w:val="404040" w:themeColor="text1" w:themeTint="BF"/>
                                <w:sz w:val="13"/>
                                <w:szCs w:val="13"/>
                              </w:rPr>
                            </w:pPr>
                            <w:r w:rsidRPr="00C06818">
                              <w:rPr>
                                <w:rFonts w:cstheme="minorHAnsi"/>
                                <w:i/>
                                <w:iCs/>
                                <w:color w:val="404040" w:themeColor="text1" w:themeTint="BF"/>
                                <w:sz w:val="13"/>
                                <w:szCs w:val="13"/>
                              </w:rPr>
                              <w:t>Natural Hazards and Cartography, Dpt. Earth Sciences, Royal Museum for Central Africa, Belgium</w:t>
                            </w:r>
                          </w:p>
                          <w:p w14:paraId="60DB28E5" w14:textId="41C0A02D" w:rsidR="00C06818" w:rsidRPr="00C06818" w:rsidRDefault="00C06818" w:rsidP="00C068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176" w:hanging="142"/>
                              <w:rPr>
                                <w:rFonts w:cstheme="minorHAnsi"/>
                                <w:i/>
                                <w:iCs/>
                                <w:color w:val="404040" w:themeColor="text1" w:themeTint="BF"/>
                                <w:sz w:val="13"/>
                                <w:szCs w:val="13"/>
                                <w:lang w:val="nl-BE"/>
                              </w:rPr>
                            </w:pPr>
                            <w:r w:rsidRPr="00C06818">
                              <w:rPr>
                                <w:rFonts w:cstheme="minorHAnsi"/>
                                <w:i/>
                                <w:iCs/>
                                <w:color w:val="404040" w:themeColor="text1" w:themeTint="BF"/>
                                <w:sz w:val="13"/>
                                <w:szCs w:val="13"/>
                                <w:lang w:val="nl-BE"/>
                              </w:rPr>
                              <w:t>Cartography and GIS, Dpt. Of Geography, Vrije Universiteit Brussel, Belgium</w:t>
                            </w:r>
                          </w:p>
                          <w:p w14:paraId="75953A27" w14:textId="77777777" w:rsidR="00C06818" w:rsidRPr="00C06818" w:rsidRDefault="00C06818" w:rsidP="00C06818">
                            <w:pPr>
                              <w:pStyle w:val="NoSpacing"/>
                              <w:rPr>
                                <w:rFonts w:cstheme="minorHAnsi"/>
                                <w:i/>
                                <w:iCs/>
                                <w:color w:val="404040" w:themeColor="text1" w:themeTint="BF"/>
                                <w:sz w:val="13"/>
                                <w:szCs w:val="13"/>
                                <w:lang w:val="nl-BE"/>
                              </w:rPr>
                            </w:pPr>
                          </w:p>
                        </w:tc>
                      </w:tr>
                    </w:tbl>
                    <w:p w14:paraId="064B6462" w14:textId="1742632B" w:rsidR="00C06818" w:rsidRPr="00C06818" w:rsidRDefault="00C06818" w:rsidP="00C06818">
                      <w:pPr>
                        <w:jc w:val="center"/>
                        <w:rPr>
                          <w:i/>
                          <w:iCs/>
                          <w:color w:val="404040" w:themeColor="text1" w:themeTint="BF"/>
                          <w:sz w:val="18"/>
                          <w:szCs w:val="18"/>
                          <w:lang w:val="fr-FR"/>
                        </w:rPr>
                      </w:pPr>
                      <w:r w:rsidRPr="00C06818"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sz w:val="18"/>
                          <w:szCs w:val="18"/>
                          <w:lang w:val="fr-FR"/>
                        </w:rPr>
                        <w:t xml:space="preserve">Contact </w:t>
                      </w:r>
                      <w:proofErr w:type="gramStart"/>
                      <w:r w:rsidRPr="00C06818"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sz w:val="18"/>
                          <w:szCs w:val="18"/>
                          <w:lang w:val="fr-FR"/>
                        </w:rPr>
                        <w:t>information:</w:t>
                      </w:r>
                      <w:proofErr w:type="gramEnd"/>
                      <w:r w:rsidRPr="00C06818">
                        <w:rPr>
                          <w:i/>
                          <w:iCs/>
                          <w:color w:val="404040" w:themeColor="text1" w:themeTint="BF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hyperlink r:id="rId10" w:history="1">
                        <w:r w:rsidRPr="00C06818">
                          <w:rPr>
                            <w:rStyle w:val="Hyperlink"/>
                            <w:i/>
                            <w:iCs/>
                            <w:color w:val="1A89F9" w:themeColor="hyperlink" w:themeTint="BF"/>
                            <w:sz w:val="18"/>
                            <w:szCs w:val="18"/>
                            <w:lang w:val="fr-FR"/>
                          </w:rPr>
                          <w:t>benoit.smets@africamuseum.be</w:t>
                        </w:r>
                      </w:hyperlink>
                      <w:r w:rsidRPr="00C06818">
                        <w:rPr>
                          <w:i/>
                          <w:iCs/>
                          <w:color w:val="404040" w:themeColor="text1" w:themeTint="BF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00000" w:rsidRPr="007656E8">
        <w:rPr>
          <w:rFonts w:cstheme="minorHAnsi"/>
        </w:rPr>
        <w:br w:type="page" w:clear="all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93"/>
        <w:gridCol w:w="6945"/>
      </w:tblGrid>
      <w:tr w:rsidR="008440C9" w:rsidRPr="007656E8" w14:paraId="5117207F" w14:textId="77777777">
        <w:tc>
          <w:tcPr>
            <w:tcW w:w="2693" w:type="dxa"/>
            <w:shd w:val="clear" w:color="595959" w:themeColor="text1" w:themeTint="A6" w:fill="595959" w:themeFill="text1" w:themeFillTint="A6"/>
            <w:vAlign w:val="center"/>
          </w:tcPr>
          <w:p w14:paraId="05337854" w14:textId="77777777" w:rsidR="008440C9" w:rsidRPr="007656E8" w:rsidRDefault="00000000">
            <w:pPr>
              <w:pStyle w:val="NoSpacing"/>
              <w:jc w:val="center"/>
              <w:rPr>
                <w:rFonts w:cstheme="minorHAnsi"/>
                <w:b/>
                <w:bCs/>
                <w:color w:val="FFFFFF" w:themeColor="background1"/>
                <w:sz w:val="32"/>
                <w:szCs w:val="32"/>
              </w:rPr>
            </w:pPr>
            <w:r w:rsidRPr="007656E8">
              <w:rPr>
                <w:rFonts w:cstheme="minorHAnsi"/>
                <w:b/>
                <w:bCs/>
                <w:color w:val="FFFFFF" w:themeColor="background1"/>
                <w:sz w:val="32"/>
                <w:szCs w:val="32"/>
              </w:rPr>
              <w:lastRenderedPageBreak/>
              <w:t>CHUNK LOG 1</w:t>
            </w:r>
          </w:p>
        </w:tc>
        <w:tc>
          <w:tcPr>
            <w:tcW w:w="6945" w:type="dxa"/>
            <w:shd w:val="clear" w:color="595959" w:themeColor="text1" w:themeTint="A6" w:fill="595959" w:themeFill="text1" w:themeFillTint="A6"/>
            <w:vAlign w:val="center"/>
          </w:tcPr>
          <w:p w14:paraId="229BE118" w14:textId="77777777" w:rsidR="008440C9" w:rsidRPr="007656E8" w:rsidRDefault="00000000">
            <w:pPr>
              <w:pStyle w:val="NoSpacing"/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7656E8">
              <w:rPr>
                <w:rFonts w:cstheme="minorHAnsi"/>
                <w:b/>
                <w:bCs/>
                <w:color w:val="FFFFFF" w:themeColor="background1"/>
              </w:rPr>
              <w:t>Chunk name</w:t>
            </w:r>
          </w:p>
        </w:tc>
      </w:tr>
    </w:tbl>
    <w:p w14:paraId="7F468C9D" w14:textId="77777777" w:rsidR="008440C9" w:rsidRPr="007656E8" w:rsidRDefault="008440C9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93"/>
        <w:gridCol w:w="6945"/>
      </w:tblGrid>
      <w:tr w:rsidR="008440C9" w:rsidRPr="007656E8" w14:paraId="58BAE8A3" w14:textId="77777777" w:rsidTr="004F144B">
        <w:tc>
          <w:tcPr>
            <w:tcW w:w="96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08D5321" w14:textId="77777777" w:rsidR="008440C9" w:rsidRPr="007656E8" w:rsidRDefault="00000000" w:rsidP="004F144B">
            <w:pPr>
              <w:pStyle w:val="Heading3"/>
              <w:jc w:val="left"/>
              <w:outlineLvl w:val="2"/>
              <w:rPr>
                <w:rFonts w:cstheme="minorHAnsi"/>
                <w:color w:val="FFFFFF" w:themeColor="background1"/>
              </w:rPr>
            </w:pPr>
            <w:r w:rsidRPr="004F144B">
              <w:rPr>
                <w:rFonts w:cstheme="minorHAnsi"/>
              </w:rPr>
              <w:t>IMAGERY</w:t>
            </w:r>
          </w:p>
        </w:tc>
      </w:tr>
      <w:tr w:rsidR="008440C9" w:rsidRPr="007656E8" w14:paraId="73BAFE29" w14:textId="77777777" w:rsidTr="004F144B">
        <w:tc>
          <w:tcPr>
            <w:tcW w:w="2693" w:type="dxa"/>
            <w:tcBorders>
              <w:top w:val="single" w:sz="4" w:space="0" w:color="auto"/>
            </w:tcBorders>
          </w:tcPr>
          <w:p w14:paraId="157B9247" w14:textId="77777777" w:rsidR="008440C9" w:rsidRPr="007656E8" w:rsidRDefault="00000000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Platform/carrier:</w:t>
            </w:r>
          </w:p>
        </w:tc>
        <w:tc>
          <w:tcPr>
            <w:tcW w:w="6945" w:type="dxa"/>
            <w:tcBorders>
              <w:top w:val="single" w:sz="4" w:space="0" w:color="auto"/>
            </w:tcBorders>
          </w:tcPr>
          <w:p w14:paraId="40A77832" w14:textId="77777777" w:rsidR="008440C9" w:rsidRPr="007656E8" w:rsidRDefault="008440C9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8440C9" w:rsidRPr="007656E8" w14:paraId="7081C9D0" w14:textId="77777777">
        <w:tc>
          <w:tcPr>
            <w:tcW w:w="2693" w:type="dxa"/>
          </w:tcPr>
          <w:p w14:paraId="67B56F97" w14:textId="77777777" w:rsidR="008440C9" w:rsidRPr="007656E8" w:rsidRDefault="00000000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Camera name:</w:t>
            </w:r>
          </w:p>
        </w:tc>
        <w:tc>
          <w:tcPr>
            <w:tcW w:w="6945" w:type="dxa"/>
          </w:tcPr>
          <w:p w14:paraId="3686E812" w14:textId="77777777" w:rsidR="008440C9" w:rsidRPr="007656E8" w:rsidRDefault="008440C9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8440C9" w:rsidRPr="007656E8" w14:paraId="3D8FDCC7" w14:textId="77777777">
        <w:tc>
          <w:tcPr>
            <w:tcW w:w="2693" w:type="dxa"/>
          </w:tcPr>
          <w:p w14:paraId="3E281125" w14:textId="77777777" w:rsidR="008440C9" w:rsidRPr="007656E8" w:rsidRDefault="00000000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Image dimensions:</w:t>
            </w:r>
          </w:p>
        </w:tc>
        <w:tc>
          <w:tcPr>
            <w:tcW w:w="6945" w:type="dxa"/>
          </w:tcPr>
          <w:p w14:paraId="22269787" w14:textId="77777777" w:rsidR="008440C9" w:rsidRPr="007656E8" w:rsidRDefault="008440C9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8440C9" w:rsidRPr="007656E8" w14:paraId="03A79750" w14:textId="77777777">
        <w:tc>
          <w:tcPr>
            <w:tcW w:w="2693" w:type="dxa"/>
          </w:tcPr>
          <w:p w14:paraId="531583C0" w14:textId="77777777" w:rsidR="008440C9" w:rsidRPr="007656E8" w:rsidRDefault="00000000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Image format:</w:t>
            </w:r>
          </w:p>
        </w:tc>
        <w:tc>
          <w:tcPr>
            <w:tcW w:w="6945" w:type="dxa"/>
          </w:tcPr>
          <w:p w14:paraId="7B6C4532" w14:textId="77777777" w:rsidR="008440C9" w:rsidRPr="007656E8" w:rsidRDefault="008440C9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8440C9" w:rsidRPr="007656E8" w14:paraId="2ECE17D2" w14:textId="77777777">
        <w:tc>
          <w:tcPr>
            <w:tcW w:w="2693" w:type="dxa"/>
          </w:tcPr>
          <w:p w14:paraId="4F648D30" w14:textId="77777777" w:rsidR="008440C9" w:rsidRPr="007656E8" w:rsidRDefault="00000000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Focal length (mm):</w:t>
            </w:r>
          </w:p>
        </w:tc>
        <w:tc>
          <w:tcPr>
            <w:tcW w:w="6945" w:type="dxa"/>
          </w:tcPr>
          <w:p w14:paraId="5F893BF5" w14:textId="77777777" w:rsidR="008440C9" w:rsidRPr="007656E8" w:rsidRDefault="008440C9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8440C9" w:rsidRPr="007656E8" w14:paraId="4E803BB4" w14:textId="77777777">
        <w:tc>
          <w:tcPr>
            <w:tcW w:w="2693" w:type="dxa"/>
          </w:tcPr>
          <w:p w14:paraId="3374A9C2" w14:textId="77777777" w:rsidR="008440C9" w:rsidRPr="007656E8" w:rsidRDefault="00000000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Image number:</w:t>
            </w:r>
          </w:p>
        </w:tc>
        <w:tc>
          <w:tcPr>
            <w:tcW w:w="6945" w:type="dxa"/>
          </w:tcPr>
          <w:p w14:paraId="1DA1427B" w14:textId="77777777" w:rsidR="008440C9" w:rsidRPr="007656E8" w:rsidRDefault="008440C9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</w:tbl>
    <w:p w14:paraId="287F4C1F" w14:textId="77777777" w:rsidR="008440C9" w:rsidRPr="007656E8" w:rsidRDefault="008440C9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93"/>
        <w:gridCol w:w="6945"/>
      </w:tblGrid>
      <w:tr w:rsidR="008440C9" w:rsidRPr="007656E8" w14:paraId="02F8B5C5" w14:textId="77777777" w:rsidTr="004F144B">
        <w:tc>
          <w:tcPr>
            <w:tcW w:w="96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6981209" w14:textId="77777777" w:rsidR="008440C9" w:rsidRPr="007656E8" w:rsidRDefault="00000000" w:rsidP="004F144B">
            <w:pPr>
              <w:pStyle w:val="Heading3"/>
              <w:jc w:val="left"/>
              <w:outlineLvl w:val="2"/>
              <w:rPr>
                <w:rFonts w:cstheme="minorHAnsi"/>
                <w:color w:val="FFFFFF" w:themeColor="background1"/>
              </w:rPr>
            </w:pPr>
            <w:r w:rsidRPr="004F144B">
              <w:rPr>
                <w:rFonts w:cstheme="minorHAnsi"/>
              </w:rPr>
              <w:t>IMAGE QUALITY</w:t>
            </w:r>
          </w:p>
        </w:tc>
      </w:tr>
      <w:tr w:rsidR="008440C9" w:rsidRPr="007656E8" w14:paraId="23A43048" w14:textId="77777777" w:rsidTr="004F144B">
        <w:tc>
          <w:tcPr>
            <w:tcW w:w="2693" w:type="dxa"/>
            <w:tcBorders>
              <w:top w:val="single" w:sz="4" w:space="0" w:color="auto"/>
            </w:tcBorders>
          </w:tcPr>
          <w:p w14:paraId="1A61F985" w14:textId="77777777" w:rsidR="008440C9" w:rsidRPr="007656E8" w:rsidRDefault="00000000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Quality threshold:</w:t>
            </w:r>
          </w:p>
        </w:tc>
        <w:tc>
          <w:tcPr>
            <w:tcW w:w="6945" w:type="dxa"/>
            <w:tcBorders>
              <w:top w:val="single" w:sz="4" w:space="0" w:color="auto"/>
            </w:tcBorders>
          </w:tcPr>
          <w:p w14:paraId="3BAE2A93" w14:textId="77777777" w:rsidR="008440C9" w:rsidRPr="007656E8" w:rsidRDefault="008440C9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8440C9" w:rsidRPr="007656E8" w14:paraId="75E2DF2A" w14:textId="77777777">
        <w:tc>
          <w:tcPr>
            <w:tcW w:w="2693" w:type="dxa"/>
          </w:tcPr>
          <w:p w14:paraId="6CDCFCB1" w14:textId="77777777" w:rsidR="008440C9" w:rsidRPr="007656E8" w:rsidRDefault="00000000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 xml:space="preserve">New image </w:t>
            </w:r>
            <w:proofErr w:type="spellStart"/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nbr</w:t>
            </w:r>
            <w:proofErr w:type="spellEnd"/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6945" w:type="dxa"/>
          </w:tcPr>
          <w:p w14:paraId="74D6F787" w14:textId="77777777" w:rsidR="008440C9" w:rsidRPr="007656E8" w:rsidRDefault="008440C9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</w:tbl>
    <w:p w14:paraId="1B984878" w14:textId="77777777" w:rsidR="008440C9" w:rsidRPr="007656E8" w:rsidRDefault="008440C9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93"/>
        <w:gridCol w:w="6945"/>
      </w:tblGrid>
      <w:tr w:rsidR="008440C9" w:rsidRPr="007656E8" w14:paraId="54630E24" w14:textId="77777777" w:rsidTr="004F144B">
        <w:tc>
          <w:tcPr>
            <w:tcW w:w="96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C20E0F6" w14:textId="77777777" w:rsidR="008440C9" w:rsidRPr="007656E8" w:rsidRDefault="00000000" w:rsidP="004F144B">
            <w:pPr>
              <w:pStyle w:val="Heading3"/>
              <w:jc w:val="left"/>
              <w:outlineLvl w:val="2"/>
              <w:rPr>
                <w:rFonts w:cstheme="minorHAnsi"/>
                <w:color w:val="FFFFFF" w:themeColor="background1"/>
              </w:rPr>
            </w:pPr>
            <w:r w:rsidRPr="004F144B">
              <w:rPr>
                <w:rFonts w:cstheme="minorHAnsi"/>
              </w:rPr>
              <w:t>PHOTO ALIGNMENT</w:t>
            </w:r>
          </w:p>
        </w:tc>
      </w:tr>
      <w:tr w:rsidR="008440C9" w:rsidRPr="007656E8" w14:paraId="73DB2F19" w14:textId="77777777" w:rsidTr="004F144B">
        <w:tc>
          <w:tcPr>
            <w:tcW w:w="2693" w:type="dxa"/>
            <w:tcBorders>
              <w:top w:val="single" w:sz="4" w:space="0" w:color="auto"/>
            </w:tcBorders>
          </w:tcPr>
          <w:p w14:paraId="77224D92" w14:textId="77777777" w:rsidR="008440C9" w:rsidRPr="007656E8" w:rsidRDefault="00000000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Accuracy:</w:t>
            </w:r>
          </w:p>
        </w:tc>
        <w:tc>
          <w:tcPr>
            <w:tcW w:w="6945" w:type="dxa"/>
            <w:tcBorders>
              <w:top w:val="single" w:sz="4" w:space="0" w:color="auto"/>
            </w:tcBorders>
          </w:tcPr>
          <w:p w14:paraId="7A06D9B7" w14:textId="77777777" w:rsidR="008440C9" w:rsidRPr="007656E8" w:rsidRDefault="008440C9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8440C9" w:rsidRPr="007656E8" w14:paraId="785ED37E" w14:textId="77777777">
        <w:tc>
          <w:tcPr>
            <w:tcW w:w="2693" w:type="dxa"/>
          </w:tcPr>
          <w:p w14:paraId="3AAAC865" w14:textId="77777777" w:rsidR="008440C9" w:rsidRPr="007656E8" w:rsidRDefault="00000000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Gen. preselection: </w:t>
            </w:r>
          </w:p>
        </w:tc>
        <w:tc>
          <w:tcPr>
            <w:tcW w:w="6945" w:type="dxa"/>
          </w:tcPr>
          <w:p w14:paraId="44D69D56" w14:textId="77777777" w:rsidR="008440C9" w:rsidRPr="007656E8" w:rsidRDefault="008440C9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8440C9" w:rsidRPr="007656E8" w14:paraId="4875762D" w14:textId="77777777">
        <w:tc>
          <w:tcPr>
            <w:tcW w:w="2693" w:type="dxa"/>
          </w:tcPr>
          <w:p w14:paraId="68E46E26" w14:textId="77777777" w:rsidR="008440C9" w:rsidRPr="007656E8" w:rsidRDefault="00000000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Ref. preselection: </w:t>
            </w:r>
          </w:p>
        </w:tc>
        <w:tc>
          <w:tcPr>
            <w:tcW w:w="6945" w:type="dxa"/>
          </w:tcPr>
          <w:p w14:paraId="1E629EDE" w14:textId="77777777" w:rsidR="008440C9" w:rsidRPr="007656E8" w:rsidRDefault="008440C9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8440C9" w:rsidRPr="007656E8" w14:paraId="2911A351" w14:textId="77777777">
        <w:tc>
          <w:tcPr>
            <w:tcW w:w="2693" w:type="dxa"/>
          </w:tcPr>
          <w:p w14:paraId="5D4379C8" w14:textId="77777777" w:rsidR="008440C9" w:rsidRPr="007656E8" w:rsidRDefault="00000000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Reset alignment:</w:t>
            </w:r>
          </w:p>
        </w:tc>
        <w:tc>
          <w:tcPr>
            <w:tcW w:w="6945" w:type="dxa"/>
          </w:tcPr>
          <w:p w14:paraId="00A3DAE8" w14:textId="77777777" w:rsidR="008440C9" w:rsidRPr="007656E8" w:rsidRDefault="008440C9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8440C9" w:rsidRPr="007656E8" w14:paraId="59216719" w14:textId="77777777">
        <w:tc>
          <w:tcPr>
            <w:tcW w:w="2693" w:type="dxa"/>
          </w:tcPr>
          <w:p w14:paraId="24B31446" w14:textId="77777777" w:rsidR="008440C9" w:rsidRPr="007656E8" w:rsidRDefault="00000000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Key point limit:</w:t>
            </w:r>
          </w:p>
        </w:tc>
        <w:tc>
          <w:tcPr>
            <w:tcW w:w="6945" w:type="dxa"/>
          </w:tcPr>
          <w:p w14:paraId="051D891A" w14:textId="77777777" w:rsidR="008440C9" w:rsidRPr="007656E8" w:rsidRDefault="008440C9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8440C9" w:rsidRPr="007656E8" w14:paraId="72BE41FB" w14:textId="77777777">
        <w:tc>
          <w:tcPr>
            <w:tcW w:w="2693" w:type="dxa"/>
          </w:tcPr>
          <w:p w14:paraId="717D1890" w14:textId="77777777" w:rsidR="008440C9" w:rsidRPr="007656E8" w:rsidRDefault="00000000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Tie point limit:</w:t>
            </w:r>
          </w:p>
        </w:tc>
        <w:tc>
          <w:tcPr>
            <w:tcW w:w="6945" w:type="dxa"/>
          </w:tcPr>
          <w:p w14:paraId="672432D0" w14:textId="77777777" w:rsidR="008440C9" w:rsidRPr="007656E8" w:rsidRDefault="008440C9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8440C9" w:rsidRPr="007656E8" w14:paraId="40C512A4" w14:textId="77777777">
        <w:tc>
          <w:tcPr>
            <w:tcW w:w="2693" w:type="dxa"/>
          </w:tcPr>
          <w:p w14:paraId="07F63405" w14:textId="77777777" w:rsidR="008440C9" w:rsidRPr="007656E8" w:rsidRDefault="00000000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Exclude stat. points:</w:t>
            </w:r>
          </w:p>
        </w:tc>
        <w:tc>
          <w:tcPr>
            <w:tcW w:w="6945" w:type="dxa"/>
          </w:tcPr>
          <w:p w14:paraId="0B3664C8" w14:textId="77777777" w:rsidR="008440C9" w:rsidRPr="007656E8" w:rsidRDefault="008440C9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8440C9" w:rsidRPr="007656E8" w14:paraId="64C82E58" w14:textId="77777777">
        <w:trPr>
          <w:trHeight w:val="251"/>
        </w:trPr>
        <w:tc>
          <w:tcPr>
            <w:tcW w:w="2693" w:type="dxa"/>
            <w:vMerge w:val="restart"/>
          </w:tcPr>
          <w:p w14:paraId="6368EA14" w14:textId="77777777" w:rsidR="008440C9" w:rsidRPr="007656E8" w:rsidRDefault="00000000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Guided matching:</w:t>
            </w:r>
          </w:p>
        </w:tc>
        <w:tc>
          <w:tcPr>
            <w:tcW w:w="6945" w:type="dxa"/>
            <w:vMerge w:val="restart"/>
          </w:tcPr>
          <w:p w14:paraId="4AE8EC90" w14:textId="77777777" w:rsidR="008440C9" w:rsidRPr="007656E8" w:rsidRDefault="008440C9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8440C9" w:rsidRPr="007656E8" w14:paraId="79DB11CA" w14:textId="77777777">
        <w:trPr>
          <w:trHeight w:val="251"/>
        </w:trPr>
        <w:tc>
          <w:tcPr>
            <w:tcW w:w="2693" w:type="dxa"/>
            <w:vMerge w:val="restart"/>
          </w:tcPr>
          <w:p w14:paraId="6EA6E498" w14:textId="77777777" w:rsidR="008440C9" w:rsidRPr="007656E8" w:rsidRDefault="00000000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Adaptive cam. Fitting:</w:t>
            </w:r>
          </w:p>
        </w:tc>
        <w:tc>
          <w:tcPr>
            <w:tcW w:w="6945" w:type="dxa"/>
            <w:vMerge w:val="restart"/>
          </w:tcPr>
          <w:p w14:paraId="139C9A60" w14:textId="77777777" w:rsidR="008440C9" w:rsidRPr="007656E8" w:rsidRDefault="008440C9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8440C9" w:rsidRPr="007656E8" w14:paraId="0FB82EE9" w14:textId="77777777">
        <w:trPr>
          <w:trHeight w:val="251"/>
        </w:trPr>
        <w:tc>
          <w:tcPr>
            <w:tcW w:w="2693" w:type="dxa"/>
            <w:vMerge w:val="restart"/>
          </w:tcPr>
          <w:p w14:paraId="64466612" w14:textId="77777777" w:rsidR="008440C9" w:rsidRPr="007656E8" w:rsidRDefault="00000000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Nbr</w:t>
            </w:r>
            <w:proofErr w:type="spellEnd"/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. Images aligned: </w:t>
            </w:r>
          </w:p>
        </w:tc>
        <w:tc>
          <w:tcPr>
            <w:tcW w:w="6945" w:type="dxa"/>
            <w:vMerge w:val="restart"/>
          </w:tcPr>
          <w:p w14:paraId="7BC6ABC2" w14:textId="77777777" w:rsidR="008440C9" w:rsidRPr="007656E8" w:rsidRDefault="008440C9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</w:tbl>
    <w:p w14:paraId="27EC56D2" w14:textId="77777777" w:rsidR="008440C9" w:rsidRPr="007656E8" w:rsidRDefault="008440C9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93"/>
        <w:gridCol w:w="6945"/>
      </w:tblGrid>
      <w:tr w:rsidR="008440C9" w:rsidRPr="007656E8" w14:paraId="08856048" w14:textId="77777777" w:rsidTr="004F144B">
        <w:tc>
          <w:tcPr>
            <w:tcW w:w="96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0CB7647" w14:textId="77777777" w:rsidR="008440C9" w:rsidRPr="007656E8" w:rsidRDefault="00000000" w:rsidP="004F144B">
            <w:pPr>
              <w:pStyle w:val="Heading3"/>
              <w:jc w:val="left"/>
              <w:outlineLvl w:val="2"/>
              <w:rPr>
                <w:rFonts w:cstheme="minorHAnsi"/>
                <w:color w:val="FFFFFF" w:themeColor="background1"/>
              </w:rPr>
            </w:pPr>
            <w:r w:rsidRPr="004F144B">
              <w:rPr>
                <w:rFonts w:cstheme="minorHAnsi"/>
              </w:rPr>
              <w:t>GRADUAL SELECTION FILTERING</w:t>
            </w:r>
          </w:p>
        </w:tc>
      </w:tr>
      <w:tr w:rsidR="008440C9" w:rsidRPr="007656E8" w14:paraId="1B60026A" w14:textId="77777777" w:rsidTr="004F144B">
        <w:tc>
          <w:tcPr>
            <w:tcW w:w="2693" w:type="dxa"/>
            <w:tcBorders>
              <w:top w:val="single" w:sz="4" w:space="0" w:color="auto"/>
            </w:tcBorders>
          </w:tcPr>
          <w:p w14:paraId="7FCB5F80" w14:textId="77777777" w:rsidR="008440C9" w:rsidRPr="007656E8" w:rsidRDefault="00000000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 xml:space="preserve">Initial SPC point </w:t>
            </w:r>
            <w:proofErr w:type="spellStart"/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nbr</w:t>
            </w:r>
            <w:proofErr w:type="spellEnd"/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6945" w:type="dxa"/>
            <w:tcBorders>
              <w:top w:val="single" w:sz="4" w:space="0" w:color="auto"/>
            </w:tcBorders>
          </w:tcPr>
          <w:p w14:paraId="381BBE4B" w14:textId="77777777" w:rsidR="008440C9" w:rsidRPr="007656E8" w:rsidRDefault="008440C9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8440C9" w:rsidRPr="007656E8" w14:paraId="60C974D8" w14:textId="77777777">
        <w:tc>
          <w:tcPr>
            <w:tcW w:w="2693" w:type="dxa"/>
          </w:tcPr>
          <w:p w14:paraId="4D4954B4" w14:textId="77777777" w:rsidR="008440C9" w:rsidRPr="007656E8" w:rsidRDefault="00000000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Image count:</w:t>
            </w:r>
          </w:p>
        </w:tc>
        <w:tc>
          <w:tcPr>
            <w:tcW w:w="6945" w:type="dxa"/>
          </w:tcPr>
          <w:p w14:paraId="11436013" w14:textId="77777777" w:rsidR="008440C9" w:rsidRPr="007656E8" w:rsidRDefault="008440C9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8440C9" w:rsidRPr="007656E8" w14:paraId="6B6A8868" w14:textId="77777777">
        <w:tc>
          <w:tcPr>
            <w:tcW w:w="2693" w:type="dxa"/>
          </w:tcPr>
          <w:p w14:paraId="2B94684C" w14:textId="77777777" w:rsidR="008440C9" w:rsidRPr="007656E8" w:rsidRDefault="00000000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Reprojection error:</w:t>
            </w:r>
          </w:p>
        </w:tc>
        <w:tc>
          <w:tcPr>
            <w:tcW w:w="6945" w:type="dxa"/>
          </w:tcPr>
          <w:p w14:paraId="7771FFAD" w14:textId="77777777" w:rsidR="008440C9" w:rsidRPr="007656E8" w:rsidRDefault="008440C9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8440C9" w:rsidRPr="007656E8" w14:paraId="24648903" w14:textId="77777777">
        <w:tc>
          <w:tcPr>
            <w:tcW w:w="2693" w:type="dxa"/>
          </w:tcPr>
          <w:p w14:paraId="70FFE1A8" w14:textId="77777777" w:rsidR="008440C9" w:rsidRPr="007656E8" w:rsidRDefault="00000000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Reconstr</w:t>
            </w:r>
            <w:proofErr w:type="spellEnd"/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. uncertainty:</w:t>
            </w:r>
          </w:p>
        </w:tc>
        <w:tc>
          <w:tcPr>
            <w:tcW w:w="6945" w:type="dxa"/>
          </w:tcPr>
          <w:p w14:paraId="2380EF2E" w14:textId="77777777" w:rsidR="008440C9" w:rsidRPr="007656E8" w:rsidRDefault="008440C9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8440C9" w:rsidRPr="007656E8" w14:paraId="3915843D" w14:textId="77777777">
        <w:tc>
          <w:tcPr>
            <w:tcW w:w="2693" w:type="dxa"/>
          </w:tcPr>
          <w:p w14:paraId="3FE8EEA3" w14:textId="77777777" w:rsidR="008440C9" w:rsidRPr="007656E8" w:rsidRDefault="00000000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Projection accuracy:</w:t>
            </w:r>
          </w:p>
        </w:tc>
        <w:tc>
          <w:tcPr>
            <w:tcW w:w="6945" w:type="dxa"/>
          </w:tcPr>
          <w:p w14:paraId="6617C60B" w14:textId="77777777" w:rsidR="008440C9" w:rsidRPr="007656E8" w:rsidRDefault="008440C9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8440C9" w:rsidRPr="007656E8" w14:paraId="1AEB3D69" w14:textId="77777777">
        <w:tc>
          <w:tcPr>
            <w:tcW w:w="2693" w:type="dxa"/>
          </w:tcPr>
          <w:p w14:paraId="097EF5C0" w14:textId="77777777" w:rsidR="008440C9" w:rsidRPr="007656E8" w:rsidRDefault="00000000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 xml:space="preserve">Final SPC point </w:t>
            </w:r>
            <w:proofErr w:type="spellStart"/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nbr</w:t>
            </w:r>
            <w:proofErr w:type="spellEnd"/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6945" w:type="dxa"/>
          </w:tcPr>
          <w:p w14:paraId="66A67534" w14:textId="77777777" w:rsidR="008440C9" w:rsidRPr="007656E8" w:rsidRDefault="008440C9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</w:tbl>
    <w:p w14:paraId="4D9F9FBD" w14:textId="77777777" w:rsidR="008440C9" w:rsidRPr="007656E8" w:rsidRDefault="008440C9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93"/>
        <w:gridCol w:w="6945"/>
      </w:tblGrid>
      <w:tr w:rsidR="008440C9" w:rsidRPr="007656E8" w14:paraId="01931055" w14:textId="77777777" w:rsidTr="004F144B">
        <w:tc>
          <w:tcPr>
            <w:tcW w:w="96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FBFF125" w14:textId="77777777" w:rsidR="008440C9" w:rsidRPr="007656E8" w:rsidRDefault="00000000" w:rsidP="004F144B">
            <w:pPr>
              <w:pStyle w:val="Heading3"/>
              <w:jc w:val="left"/>
              <w:outlineLvl w:val="2"/>
              <w:rPr>
                <w:rFonts w:cstheme="minorHAnsi"/>
                <w:color w:val="FFFFFF" w:themeColor="background1"/>
              </w:rPr>
            </w:pPr>
            <w:r w:rsidRPr="004F144B">
              <w:rPr>
                <w:rFonts w:cstheme="minorHAnsi"/>
              </w:rPr>
              <w:t>GEOREFERENCING</w:t>
            </w:r>
          </w:p>
        </w:tc>
      </w:tr>
      <w:tr w:rsidR="008440C9" w:rsidRPr="007656E8" w14:paraId="6735E3D0" w14:textId="77777777" w:rsidTr="004F144B">
        <w:tc>
          <w:tcPr>
            <w:tcW w:w="2693" w:type="dxa"/>
            <w:tcBorders>
              <w:top w:val="single" w:sz="4" w:space="0" w:color="auto"/>
            </w:tcBorders>
          </w:tcPr>
          <w:p w14:paraId="01E631F9" w14:textId="77777777" w:rsidR="008440C9" w:rsidRPr="007656E8" w:rsidRDefault="00000000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Type:</w:t>
            </w:r>
          </w:p>
        </w:tc>
        <w:tc>
          <w:tcPr>
            <w:tcW w:w="6945" w:type="dxa"/>
            <w:tcBorders>
              <w:top w:val="single" w:sz="4" w:space="0" w:color="auto"/>
            </w:tcBorders>
          </w:tcPr>
          <w:p w14:paraId="7717CD8F" w14:textId="77777777" w:rsidR="008440C9" w:rsidRPr="007656E8" w:rsidRDefault="008440C9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8440C9" w:rsidRPr="007656E8" w14:paraId="75E47ED9" w14:textId="77777777">
        <w:tc>
          <w:tcPr>
            <w:tcW w:w="2693" w:type="dxa"/>
          </w:tcPr>
          <w:p w14:paraId="197193A2" w14:textId="77777777" w:rsidR="008440C9" w:rsidRPr="007656E8" w:rsidRDefault="00000000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Nbr</w:t>
            </w:r>
            <w:proofErr w:type="spellEnd"/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 xml:space="preserve"> cam positions:</w:t>
            </w:r>
          </w:p>
        </w:tc>
        <w:tc>
          <w:tcPr>
            <w:tcW w:w="6945" w:type="dxa"/>
          </w:tcPr>
          <w:p w14:paraId="35396500" w14:textId="77777777" w:rsidR="008440C9" w:rsidRPr="007656E8" w:rsidRDefault="008440C9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8440C9" w:rsidRPr="007656E8" w14:paraId="23A4891A" w14:textId="77777777">
        <w:tc>
          <w:tcPr>
            <w:tcW w:w="2693" w:type="dxa"/>
          </w:tcPr>
          <w:p w14:paraId="59E34078" w14:textId="77777777" w:rsidR="008440C9" w:rsidRPr="007656E8" w:rsidRDefault="00000000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Cam pos. accuracy (m):</w:t>
            </w:r>
          </w:p>
        </w:tc>
        <w:tc>
          <w:tcPr>
            <w:tcW w:w="6945" w:type="dxa"/>
          </w:tcPr>
          <w:p w14:paraId="7E2D1C53" w14:textId="77777777" w:rsidR="008440C9" w:rsidRPr="007656E8" w:rsidRDefault="008440C9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8440C9" w:rsidRPr="007656E8" w14:paraId="527CB132" w14:textId="77777777">
        <w:tc>
          <w:tcPr>
            <w:tcW w:w="2693" w:type="dxa"/>
          </w:tcPr>
          <w:p w14:paraId="7A2C621D" w14:textId="77777777" w:rsidR="008440C9" w:rsidRPr="007656E8" w:rsidRDefault="00000000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Cam pos. error (m):</w:t>
            </w:r>
          </w:p>
        </w:tc>
        <w:tc>
          <w:tcPr>
            <w:tcW w:w="6945" w:type="dxa"/>
          </w:tcPr>
          <w:p w14:paraId="13BCF12B" w14:textId="77777777" w:rsidR="008440C9" w:rsidRPr="007656E8" w:rsidRDefault="008440C9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8440C9" w:rsidRPr="007656E8" w14:paraId="2CC77BA8" w14:textId="77777777">
        <w:tc>
          <w:tcPr>
            <w:tcW w:w="2693" w:type="dxa"/>
          </w:tcPr>
          <w:p w14:paraId="14A6BC4F" w14:textId="77777777" w:rsidR="008440C9" w:rsidRPr="007656E8" w:rsidRDefault="00000000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Nbr</w:t>
            </w:r>
            <w:proofErr w:type="spellEnd"/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 xml:space="preserve"> GCPs:</w:t>
            </w:r>
          </w:p>
        </w:tc>
        <w:tc>
          <w:tcPr>
            <w:tcW w:w="6945" w:type="dxa"/>
          </w:tcPr>
          <w:p w14:paraId="5B92E0D0" w14:textId="77777777" w:rsidR="008440C9" w:rsidRPr="007656E8" w:rsidRDefault="008440C9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8440C9" w:rsidRPr="007656E8" w14:paraId="38B8BAFC" w14:textId="77777777">
        <w:tc>
          <w:tcPr>
            <w:tcW w:w="2693" w:type="dxa"/>
          </w:tcPr>
          <w:p w14:paraId="7BDFABAD" w14:textId="77777777" w:rsidR="008440C9" w:rsidRPr="007656E8" w:rsidRDefault="00000000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GCP mean accuracy (m):</w:t>
            </w:r>
          </w:p>
        </w:tc>
        <w:tc>
          <w:tcPr>
            <w:tcW w:w="6945" w:type="dxa"/>
          </w:tcPr>
          <w:p w14:paraId="4ECA0F45" w14:textId="77777777" w:rsidR="008440C9" w:rsidRPr="007656E8" w:rsidRDefault="008440C9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8440C9" w:rsidRPr="007656E8" w14:paraId="21DE2D96" w14:textId="77777777">
        <w:tc>
          <w:tcPr>
            <w:tcW w:w="2693" w:type="dxa"/>
          </w:tcPr>
          <w:p w14:paraId="21EA251F" w14:textId="77777777" w:rsidR="008440C9" w:rsidRPr="007656E8" w:rsidRDefault="00000000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GCP mean error (m):</w:t>
            </w:r>
          </w:p>
        </w:tc>
        <w:tc>
          <w:tcPr>
            <w:tcW w:w="6945" w:type="dxa"/>
          </w:tcPr>
          <w:p w14:paraId="2E9EEC5B" w14:textId="77777777" w:rsidR="008440C9" w:rsidRPr="007656E8" w:rsidRDefault="008440C9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8440C9" w:rsidRPr="007656E8" w14:paraId="5786B979" w14:textId="77777777">
        <w:trPr>
          <w:trHeight w:val="251"/>
        </w:trPr>
        <w:tc>
          <w:tcPr>
            <w:tcW w:w="2693" w:type="dxa"/>
            <w:vMerge w:val="restart"/>
          </w:tcPr>
          <w:p w14:paraId="638794C1" w14:textId="77777777" w:rsidR="008440C9" w:rsidRPr="007656E8" w:rsidRDefault="00000000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GCP mean error (pix):</w:t>
            </w:r>
          </w:p>
        </w:tc>
        <w:tc>
          <w:tcPr>
            <w:tcW w:w="6945" w:type="dxa"/>
            <w:vMerge w:val="restart"/>
          </w:tcPr>
          <w:p w14:paraId="636291F8" w14:textId="77777777" w:rsidR="008440C9" w:rsidRPr="007656E8" w:rsidRDefault="008440C9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</w:tbl>
    <w:p w14:paraId="668643C0" w14:textId="77777777" w:rsidR="008440C9" w:rsidRPr="007656E8" w:rsidRDefault="008440C9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93"/>
        <w:gridCol w:w="6945"/>
      </w:tblGrid>
      <w:tr w:rsidR="008440C9" w:rsidRPr="007656E8" w14:paraId="47021F62" w14:textId="77777777" w:rsidTr="004F144B">
        <w:tc>
          <w:tcPr>
            <w:tcW w:w="96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7E21310" w14:textId="77777777" w:rsidR="008440C9" w:rsidRPr="007656E8" w:rsidRDefault="00000000" w:rsidP="004F144B">
            <w:pPr>
              <w:pStyle w:val="Heading3"/>
              <w:jc w:val="left"/>
              <w:outlineLvl w:val="2"/>
              <w:rPr>
                <w:rFonts w:cstheme="minorHAnsi"/>
                <w:color w:val="FFFFFF" w:themeColor="background1"/>
              </w:rPr>
            </w:pPr>
            <w:r w:rsidRPr="004F144B">
              <w:rPr>
                <w:rFonts w:cstheme="minorHAnsi"/>
              </w:rPr>
              <w:t>REFERENCE SETTINGS</w:t>
            </w:r>
          </w:p>
        </w:tc>
      </w:tr>
      <w:tr w:rsidR="008440C9" w:rsidRPr="007656E8" w14:paraId="57251131" w14:textId="77777777" w:rsidTr="004F144B">
        <w:tc>
          <w:tcPr>
            <w:tcW w:w="2693" w:type="dxa"/>
            <w:tcBorders>
              <w:top w:val="single" w:sz="4" w:space="0" w:color="auto"/>
            </w:tcBorders>
          </w:tcPr>
          <w:p w14:paraId="377AD2E3" w14:textId="77777777" w:rsidR="008440C9" w:rsidRPr="007656E8" w:rsidRDefault="00000000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Coordinate system:</w:t>
            </w:r>
          </w:p>
        </w:tc>
        <w:tc>
          <w:tcPr>
            <w:tcW w:w="6945" w:type="dxa"/>
            <w:tcBorders>
              <w:top w:val="single" w:sz="4" w:space="0" w:color="auto"/>
            </w:tcBorders>
          </w:tcPr>
          <w:p w14:paraId="7DF91199" w14:textId="77777777" w:rsidR="008440C9" w:rsidRPr="007656E8" w:rsidRDefault="008440C9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8440C9" w:rsidRPr="007656E8" w14:paraId="4E9D1976" w14:textId="77777777">
        <w:tc>
          <w:tcPr>
            <w:tcW w:w="2693" w:type="dxa"/>
          </w:tcPr>
          <w:p w14:paraId="44117352" w14:textId="77777777" w:rsidR="008440C9" w:rsidRPr="007656E8" w:rsidRDefault="00000000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Cam reference system:</w:t>
            </w:r>
          </w:p>
        </w:tc>
        <w:tc>
          <w:tcPr>
            <w:tcW w:w="6945" w:type="dxa"/>
          </w:tcPr>
          <w:p w14:paraId="6C81E78E" w14:textId="77777777" w:rsidR="008440C9" w:rsidRPr="007656E8" w:rsidRDefault="008440C9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8440C9" w:rsidRPr="007656E8" w14:paraId="16EF8EE7" w14:textId="77777777">
        <w:tc>
          <w:tcPr>
            <w:tcW w:w="2693" w:type="dxa"/>
          </w:tcPr>
          <w:p w14:paraId="7BE6ACD7" w14:textId="77777777" w:rsidR="008440C9" w:rsidRPr="007656E8" w:rsidRDefault="00000000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GCP reference system:</w:t>
            </w:r>
          </w:p>
        </w:tc>
        <w:tc>
          <w:tcPr>
            <w:tcW w:w="6945" w:type="dxa"/>
          </w:tcPr>
          <w:p w14:paraId="5B81A04D" w14:textId="77777777" w:rsidR="008440C9" w:rsidRPr="007656E8" w:rsidRDefault="008440C9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8440C9" w:rsidRPr="007656E8" w14:paraId="3463ACBF" w14:textId="77777777">
        <w:tc>
          <w:tcPr>
            <w:tcW w:w="2693" w:type="dxa"/>
          </w:tcPr>
          <w:p w14:paraId="7F4A0117" w14:textId="77777777" w:rsidR="008440C9" w:rsidRPr="007656E8" w:rsidRDefault="00000000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Cam accuracy (m):</w:t>
            </w:r>
          </w:p>
        </w:tc>
        <w:tc>
          <w:tcPr>
            <w:tcW w:w="6945" w:type="dxa"/>
          </w:tcPr>
          <w:p w14:paraId="5518D301" w14:textId="77777777" w:rsidR="008440C9" w:rsidRPr="007656E8" w:rsidRDefault="008440C9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8440C9" w:rsidRPr="007656E8" w14:paraId="6AAB4EB1" w14:textId="77777777">
        <w:tc>
          <w:tcPr>
            <w:tcW w:w="2693" w:type="dxa"/>
          </w:tcPr>
          <w:p w14:paraId="6EE6FDFD" w14:textId="77777777" w:rsidR="008440C9" w:rsidRPr="007656E8" w:rsidRDefault="00000000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Cam accuracy (deg):</w:t>
            </w:r>
          </w:p>
        </w:tc>
        <w:tc>
          <w:tcPr>
            <w:tcW w:w="6945" w:type="dxa"/>
          </w:tcPr>
          <w:p w14:paraId="2EAAD49D" w14:textId="77777777" w:rsidR="008440C9" w:rsidRPr="007656E8" w:rsidRDefault="008440C9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8440C9" w:rsidRPr="007656E8" w14:paraId="26B877F5" w14:textId="77777777">
        <w:tc>
          <w:tcPr>
            <w:tcW w:w="2693" w:type="dxa"/>
          </w:tcPr>
          <w:p w14:paraId="48F6DD54" w14:textId="77777777" w:rsidR="008440C9" w:rsidRPr="007656E8" w:rsidRDefault="00000000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Marker accuracy (m):</w:t>
            </w:r>
          </w:p>
        </w:tc>
        <w:tc>
          <w:tcPr>
            <w:tcW w:w="6945" w:type="dxa"/>
          </w:tcPr>
          <w:p w14:paraId="4195B11D" w14:textId="77777777" w:rsidR="008440C9" w:rsidRPr="007656E8" w:rsidRDefault="008440C9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8440C9" w:rsidRPr="007656E8" w14:paraId="70E7B466" w14:textId="77777777">
        <w:tc>
          <w:tcPr>
            <w:tcW w:w="2693" w:type="dxa"/>
          </w:tcPr>
          <w:p w14:paraId="0DDEC45A" w14:textId="77777777" w:rsidR="008440C9" w:rsidRPr="007656E8" w:rsidRDefault="00000000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Marker accuracy (pix):</w:t>
            </w:r>
          </w:p>
        </w:tc>
        <w:tc>
          <w:tcPr>
            <w:tcW w:w="6945" w:type="dxa"/>
          </w:tcPr>
          <w:p w14:paraId="361F7C13" w14:textId="77777777" w:rsidR="008440C9" w:rsidRPr="007656E8" w:rsidRDefault="008440C9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8440C9" w:rsidRPr="007656E8" w14:paraId="6F2F2954" w14:textId="77777777">
        <w:trPr>
          <w:trHeight w:val="251"/>
        </w:trPr>
        <w:tc>
          <w:tcPr>
            <w:tcW w:w="2693" w:type="dxa"/>
            <w:vMerge w:val="restart"/>
          </w:tcPr>
          <w:p w14:paraId="0400A28C" w14:textId="77777777" w:rsidR="008440C9" w:rsidRPr="007656E8" w:rsidRDefault="00000000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Tie point accuracy (pix):</w:t>
            </w:r>
          </w:p>
        </w:tc>
        <w:tc>
          <w:tcPr>
            <w:tcW w:w="6945" w:type="dxa"/>
            <w:vMerge w:val="restart"/>
          </w:tcPr>
          <w:p w14:paraId="27688125" w14:textId="77777777" w:rsidR="008440C9" w:rsidRPr="007656E8" w:rsidRDefault="008440C9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</w:tbl>
    <w:p w14:paraId="7F5160E4" w14:textId="77777777" w:rsidR="008440C9" w:rsidRPr="007656E8" w:rsidRDefault="008440C9">
      <w:pPr>
        <w:pStyle w:val="NoSpacing"/>
        <w:rPr>
          <w:rFonts w:cstheme="minorHAnsi"/>
        </w:rPr>
      </w:pPr>
    </w:p>
    <w:p w14:paraId="6FFF01E3" w14:textId="77777777" w:rsidR="008440C9" w:rsidRPr="007656E8" w:rsidRDefault="00000000">
      <w:pPr>
        <w:rPr>
          <w:rFonts w:cstheme="minorHAnsi"/>
        </w:rPr>
      </w:pPr>
      <w:r w:rsidRPr="007656E8">
        <w:rPr>
          <w:rFonts w:cstheme="minorHAnsi"/>
        </w:rPr>
        <w:br w:type="page" w:clear="all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93"/>
        <w:gridCol w:w="6945"/>
      </w:tblGrid>
      <w:tr w:rsidR="008440C9" w:rsidRPr="007656E8" w14:paraId="65A58770" w14:textId="77777777" w:rsidTr="004F144B">
        <w:tc>
          <w:tcPr>
            <w:tcW w:w="96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4F8536F" w14:textId="77777777" w:rsidR="008440C9" w:rsidRPr="007656E8" w:rsidRDefault="00000000" w:rsidP="004F144B">
            <w:pPr>
              <w:pStyle w:val="Heading3"/>
              <w:jc w:val="left"/>
              <w:outlineLvl w:val="2"/>
              <w:rPr>
                <w:rFonts w:cstheme="minorHAnsi"/>
                <w:color w:val="FFFFFF" w:themeColor="background1"/>
              </w:rPr>
            </w:pPr>
            <w:r w:rsidRPr="004F144B">
              <w:rPr>
                <w:rFonts w:cstheme="minorHAnsi"/>
              </w:rPr>
              <w:lastRenderedPageBreak/>
              <w:t>DENSE MATCHING</w:t>
            </w:r>
          </w:p>
        </w:tc>
      </w:tr>
      <w:tr w:rsidR="008440C9" w:rsidRPr="007656E8" w14:paraId="69345065" w14:textId="77777777" w:rsidTr="004F144B">
        <w:tc>
          <w:tcPr>
            <w:tcW w:w="2693" w:type="dxa"/>
            <w:tcBorders>
              <w:top w:val="single" w:sz="4" w:space="0" w:color="auto"/>
            </w:tcBorders>
          </w:tcPr>
          <w:p w14:paraId="1A49C3C8" w14:textId="77777777" w:rsidR="008440C9" w:rsidRPr="007656E8" w:rsidRDefault="00000000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Quality:</w:t>
            </w:r>
          </w:p>
        </w:tc>
        <w:tc>
          <w:tcPr>
            <w:tcW w:w="6945" w:type="dxa"/>
            <w:tcBorders>
              <w:top w:val="single" w:sz="4" w:space="0" w:color="auto"/>
            </w:tcBorders>
          </w:tcPr>
          <w:p w14:paraId="1AE89F4F" w14:textId="77777777" w:rsidR="008440C9" w:rsidRPr="007656E8" w:rsidRDefault="008440C9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8440C9" w:rsidRPr="007656E8" w14:paraId="06665E34" w14:textId="77777777">
        <w:tc>
          <w:tcPr>
            <w:tcW w:w="2693" w:type="dxa"/>
          </w:tcPr>
          <w:p w14:paraId="16FD2376" w14:textId="77777777" w:rsidR="008440C9" w:rsidRPr="007656E8" w:rsidRDefault="00000000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Depth filtering:</w:t>
            </w:r>
          </w:p>
        </w:tc>
        <w:tc>
          <w:tcPr>
            <w:tcW w:w="6945" w:type="dxa"/>
          </w:tcPr>
          <w:p w14:paraId="08462782" w14:textId="77777777" w:rsidR="008440C9" w:rsidRPr="007656E8" w:rsidRDefault="008440C9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8440C9" w:rsidRPr="007656E8" w14:paraId="11806849" w14:textId="77777777">
        <w:tc>
          <w:tcPr>
            <w:tcW w:w="2693" w:type="dxa"/>
          </w:tcPr>
          <w:p w14:paraId="2038984E" w14:textId="77777777" w:rsidR="008440C9" w:rsidRPr="007656E8" w:rsidRDefault="00000000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Point colors:</w:t>
            </w:r>
          </w:p>
        </w:tc>
        <w:tc>
          <w:tcPr>
            <w:tcW w:w="6945" w:type="dxa"/>
          </w:tcPr>
          <w:p w14:paraId="3637B0A5" w14:textId="77777777" w:rsidR="008440C9" w:rsidRPr="007656E8" w:rsidRDefault="008440C9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8440C9" w:rsidRPr="007656E8" w14:paraId="58151417" w14:textId="77777777">
        <w:tc>
          <w:tcPr>
            <w:tcW w:w="2693" w:type="dxa"/>
          </w:tcPr>
          <w:p w14:paraId="062D70CB" w14:textId="77777777" w:rsidR="008440C9" w:rsidRPr="007656E8" w:rsidRDefault="00000000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Point confidence:</w:t>
            </w:r>
          </w:p>
        </w:tc>
        <w:tc>
          <w:tcPr>
            <w:tcW w:w="6945" w:type="dxa"/>
          </w:tcPr>
          <w:p w14:paraId="184CDF09" w14:textId="77777777" w:rsidR="008440C9" w:rsidRPr="007656E8" w:rsidRDefault="008440C9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</w:tbl>
    <w:p w14:paraId="3BB09C8F" w14:textId="77777777" w:rsidR="008440C9" w:rsidRPr="007656E8" w:rsidRDefault="008440C9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93"/>
        <w:gridCol w:w="6945"/>
      </w:tblGrid>
      <w:tr w:rsidR="008440C9" w:rsidRPr="007656E8" w14:paraId="309AEE18" w14:textId="77777777" w:rsidTr="004F144B">
        <w:tc>
          <w:tcPr>
            <w:tcW w:w="96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172EA80" w14:textId="77777777" w:rsidR="008440C9" w:rsidRPr="007656E8" w:rsidRDefault="00000000" w:rsidP="004F144B">
            <w:pPr>
              <w:pStyle w:val="Heading3"/>
              <w:jc w:val="left"/>
              <w:outlineLvl w:val="2"/>
              <w:rPr>
                <w:rFonts w:cstheme="minorHAnsi"/>
                <w:color w:val="FFFFFF" w:themeColor="background1"/>
              </w:rPr>
            </w:pPr>
            <w:r w:rsidRPr="004F144B">
              <w:rPr>
                <w:rFonts w:cstheme="minorHAnsi"/>
              </w:rPr>
              <w:t>DENSE POINT CLOUD OPTIMISATION</w:t>
            </w:r>
          </w:p>
        </w:tc>
      </w:tr>
      <w:tr w:rsidR="008440C9" w:rsidRPr="007656E8" w14:paraId="295486F8" w14:textId="77777777" w:rsidTr="004F144B">
        <w:tc>
          <w:tcPr>
            <w:tcW w:w="2693" w:type="dxa"/>
            <w:tcBorders>
              <w:top w:val="single" w:sz="4" w:space="0" w:color="auto"/>
            </w:tcBorders>
          </w:tcPr>
          <w:p w14:paraId="42ACCE09" w14:textId="77777777" w:rsidR="008440C9" w:rsidRPr="007656E8" w:rsidRDefault="00000000">
            <w:pPr>
              <w:pStyle w:val="NoSpacing"/>
              <w:rPr>
                <w:rFonts w:cstheme="minorHAnsi"/>
                <w:b/>
                <w:bCs/>
                <w:sz w:val="20"/>
                <w:szCs w:val="20"/>
              </w:rPr>
            </w:pPr>
            <w:r w:rsidRPr="007656E8">
              <w:rPr>
                <w:rFonts w:cstheme="minorHAnsi"/>
                <w:b/>
                <w:bCs/>
                <w:sz w:val="20"/>
                <w:szCs w:val="20"/>
              </w:rPr>
              <w:t>Filtering:</w:t>
            </w:r>
          </w:p>
        </w:tc>
        <w:tc>
          <w:tcPr>
            <w:tcW w:w="6945" w:type="dxa"/>
            <w:tcBorders>
              <w:top w:val="single" w:sz="4" w:space="0" w:color="auto"/>
            </w:tcBorders>
          </w:tcPr>
          <w:p w14:paraId="7A6900E7" w14:textId="77777777" w:rsidR="008440C9" w:rsidRPr="007656E8" w:rsidRDefault="008440C9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8440C9" w:rsidRPr="007656E8" w14:paraId="69598F54" w14:textId="77777777">
        <w:tc>
          <w:tcPr>
            <w:tcW w:w="2693" w:type="dxa"/>
          </w:tcPr>
          <w:p w14:paraId="2ACAA50C" w14:textId="77777777" w:rsidR="008440C9" w:rsidRPr="007656E8" w:rsidRDefault="00000000">
            <w:pPr>
              <w:pStyle w:val="NoSpacing"/>
              <w:rPr>
                <w:rFonts w:cstheme="minorHAnsi"/>
                <w:b/>
                <w:bCs/>
                <w:sz w:val="20"/>
                <w:szCs w:val="20"/>
              </w:rPr>
            </w:pPr>
            <w:r w:rsidRPr="007656E8">
              <w:rPr>
                <w:rFonts w:cstheme="minorHAnsi"/>
                <w:b/>
                <w:bCs/>
                <w:sz w:val="20"/>
                <w:szCs w:val="20"/>
              </w:rPr>
              <w:t xml:space="preserve">Resampling: </w:t>
            </w:r>
          </w:p>
        </w:tc>
        <w:tc>
          <w:tcPr>
            <w:tcW w:w="6945" w:type="dxa"/>
          </w:tcPr>
          <w:p w14:paraId="3B2A85BE" w14:textId="77777777" w:rsidR="008440C9" w:rsidRPr="007656E8" w:rsidRDefault="008440C9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8440C9" w:rsidRPr="007656E8" w14:paraId="506B3F5C" w14:textId="77777777">
        <w:trPr>
          <w:trHeight w:val="276"/>
        </w:trPr>
        <w:tc>
          <w:tcPr>
            <w:tcW w:w="2693" w:type="dxa"/>
          </w:tcPr>
          <w:p w14:paraId="2BDC8A65" w14:textId="77777777" w:rsidR="008440C9" w:rsidRPr="007656E8" w:rsidRDefault="00000000">
            <w:pPr>
              <w:pStyle w:val="NoSpacing"/>
              <w:rPr>
                <w:rFonts w:cstheme="minorHAnsi"/>
                <w:b/>
                <w:bCs/>
                <w:sz w:val="20"/>
                <w:szCs w:val="20"/>
              </w:rPr>
            </w:pPr>
            <w:r w:rsidRPr="007656E8">
              <w:rPr>
                <w:rFonts w:cstheme="minorHAnsi"/>
                <w:b/>
                <w:bCs/>
                <w:sz w:val="20"/>
                <w:szCs w:val="20"/>
              </w:rPr>
              <w:t>Bounding box to CRS:</w:t>
            </w:r>
          </w:p>
        </w:tc>
        <w:tc>
          <w:tcPr>
            <w:tcW w:w="6945" w:type="dxa"/>
          </w:tcPr>
          <w:p w14:paraId="46B6085A" w14:textId="77777777" w:rsidR="008440C9" w:rsidRPr="007656E8" w:rsidRDefault="008440C9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</w:tbl>
    <w:p w14:paraId="3D6A7E05" w14:textId="77777777" w:rsidR="008440C9" w:rsidRPr="007656E8" w:rsidRDefault="008440C9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93"/>
        <w:gridCol w:w="6945"/>
      </w:tblGrid>
      <w:tr w:rsidR="008440C9" w:rsidRPr="007656E8" w14:paraId="4C52EE82" w14:textId="77777777" w:rsidTr="004F144B">
        <w:tc>
          <w:tcPr>
            <w:tcW w:w="96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971583D" w14:textId="77777777" w:rsidR="008440C9" w:rsidRPr="007656E8" w:rsidRDefault="00000000" w:rsidP="004F144B">
            <w:pPr>
              <w:pStyle w:val="Heading3"/>
              <w:jc w:val="left"/>
              <w:outlineLvl w:val="2"/>
              <w:rPr>
                <w:rFonts w:cstheme="minorHAnsi"/>
                <w:color w:val="FFFFFF" w:themeColor="background1"/>
              </w:rPr>
            </w:pPr>
            <w:r w:rsidRPr="004F144B">
              <w:rPr>
                <w:rFonts w:cstheme="minorHAnsi"/>
              </w:rPr>
              <w:t>DEM PRODUCTION</w:t>
            </w:r>
          </w:p>
        </w:tc>
      </w:tr>
      <w:tr w:rsidR="008440C9" w:rsidRPr="007656E8" w14:paraId="1C2CB553" w14:textId="77777777" w:rsidTr="004F144B">
        <w:tc>
          <w:tcPr>
            <w:tcW w:w="2693" w:type="dxa"/>
            <w:tcBorders>
              <w:top w:val="single" w:sz="4" w:space="0" w:color="auto"/>
            </w:tcBorders>
          </w:tcPr>
          <w:p w14:paraId="2494BC9B" w14:textId="77777777" w:rsidR="008440C9" w:rsidRPr="007656E8" w:rsidRDefault="00000000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Coordinate system:</w:t>
            </w:r>
          </w:p>
        </w:tc>
        <w:tc>
          <w:tcPr>
            <w:tcW w:w="6945" w:type="dxa"/>
            <w:tcBorders>
              <w:top w:val="single" w:sz="4" w:space="0" w:color="auto"/>
            </w:tcBorders>
          </w:tcPr>
          <w:p w14:paraId="791455CE" w14:textId="77777777" w:rsidR="008440C9" w:rsidRPr="007656E8" w:rsidRDefault="008440C9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8440C9" w:rsidRPr="007656E8" w14:paraId="41B1FEF3" w14:textId="77777777">
        <w:tc>
          <w:tcPr>
            <w:tcW w:w="2693" w:type="dxa"/>
          </w:tcPr>
          <w:p w14:paraId="7A3503CC" w14:textId="77777777" w:rsidR="008440C9" w:rsidRPr="007656E8" w:rsidRDefault="00000000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Source data:</w:t>
            </w:r>
          </w:p>
        </w:tc>
        <w:tc>
          <w:tcPr>
            <w:tcW w:w="6945" w:type="dxa"/>
          </w:tcPr>
          <w:p w14:paraId="5EDF905C" w14:textId="77777777" w:rsidR="008440C9" w:rsidRPr="007656E8" w:rsidRDefault="008440C9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8440C9" w:rsidRPr="007656E8" w14:paraId="4B6D338A" w14:textId="77777777">
        <w:tc>
          <w:tcPr>
            <w:tcW w:w="2693" w:type="dxa"/>
          </w:tcPr>
          <w:p w14:paraId="648E8ED6" w14:textId="77777777" w:rsidR="008440C9" w:rsidRPr="007656E8" w:rsidRDefault="00000000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Interpolation:</w:t>
            </w:r>
          </w:p>
        </w:tc>
        <w:tc>
          <w:tcPr>
            <w:tcW w:w="6945" w:type="dxa"/>
          </w:tcPr>
          <w:p w14:paraId="4C0A8A6C" w14:textId="77777777" w:rsidR="008440C9" w:rsidRPr="007656E8" w:rsidRDefault="008440C9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8440C9" w:rsidRPr="007656E8" w14:paraId="724E51E2" w14:textId="77777777">
        <w:tc>
          <w:tcPr>
            <w:tcW w:w="2693" w:type="dxa"/>
          </w:tcPr>
          <w:p w14:paraId="375F1AF6" w14:textId="77777777" w:rsidR="008440C9" w:rsidRPr="007656E8" w:rsidRDefault="00000000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Point classes:</w:t>
            </w:r>
          </w:p>
        </w:tc>
        <w:tc>
          <w:tcPr>
            <w:tcW w:w="6945" w:type="dxa"/>
          </w:tcPr>
          <w:p w14:paraId="569A2370" w14:textId="77777777" w:rsidR="008440C9" w:rsidRPr="007656E8" w:rsidRDefault="008440C9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8440C9" w:rsidRPr="007656E8" w14:paraId="15837E8F" w14:textId="77777777">
        <w:tc>
          <w:tcPr>
            <w:tcW w:w="2693" w:type="dxa"/>
          </w:tcPr>
          <w:p w14:paraId="41A82EE8" w14:textId="77777777" w:rsidR="008440C9" w:rsidRPr="007656E8" w:rsidRDefault="00000000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Spatial resolution (m):</w:t>
            </w:r>
          </w:p>
        </w:tc>
        <w:tc>
          <w:tcPr>
            <w:tcW w:w="6945" w:type="dxa"/>
          </w:tcPr>
          <w:p w14:paraId="6C1C5205" w14:textId="77777777" w:rsidR="008440C9" w:rsidRPr="007656E8" w:rsidRDefault="008440C9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</w:tbl>
    <w:p w14:paraId="709AE76C" w14:textId="77777777" w:rsidR="008440C9" w:rsidRPr="007656E8" w:rsidRDefault="008440C9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93"/>
        <w:gridCol w:w="6945"/>
      </w:tblGrid>
      <w:tr w:rsidR="008440C9" w:rsidRPr="007656E8" w14:paraId="67A2BA9B" w14:textId="77777777" w:rsidTr="004F144B">
        <w:tc>
          <w:tcPr>
            <w:tcW w:w="96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1AD1246" w14:textId="77777777" w:rsidR="008440C9" w:rsidRPr="007656E8" w:rsidRDefault="00000000" w:rsidP="004F144B">
            <w:pPr>
              <w:pStyle w:val="Heading3"/>
              <w:jc w:val="left"/>
              <w:outlineLvl w:val="2"/>
              <w:rPr>
                <w:rFonts w:cstheme="minorHAnsi"/>
                <w:color w:val="FFFFFF" w:themeColor="background1"/>
              </w:rPr>
            </w:pPr>
            <w:r w:rsidRPr="004F144B">
              <w:rPr>
                <w:rFonts w:cstheme="minorHAnsi"/>
              </w:rPr>
              <w:t>ORTHOMOSAIC PRODUCTION</w:t>
            </w:r>
          </w:p>
        </w:tc>
      </w:tr>
      <w:tr w:rsidR="008440C9" w:rsidRPr="007656E8" w14:paraId="61D9599E" w14:textId="77777777" w:rsidTr="004F144B">
        <w:tc>
          <w:tcPr>
            <w:tcW w:w="2693" w:type="dxa"/>
            <w:tcBorders>
              <w:top w:val="single" w:sz="4" w:space="0" w:color="auto"/>
            </w:tcBorders>
          </w:tcPr>
          <w:p w14:paraId="68DDA878" w14:textId="77777777" w:rsidR="008440C9" w:rsidRPr="007656E8" w:rsidRDefault="00000000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Coordinate system:</w:t>
            </w:r>
          </w:p>
        </w:tc>
        <w:tc>
          <w:tcPr>
            <w:tcW w:w="6945" w:type="dxa"/>
            <w:tcBorders>
              <w:top w:val="single" w:sz="4" w:space="0" w:color="auto"/>
            </w:tcBorders>
          </w:tcPr>
          <w:p w14:paraId="1A950479" w14:textId="77777777" w:rsidR="008440C9" w:rsidRPr="007656E8" w:rsidRDefault="008440C9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8440C9" w:rsidRPr="007656E8" w14:paraId="03AB0E92" w14:textId="77777777">
        <w:tc>
          <w:tcPr>
            <w:tcW w:w="2693" w:type="dxa"/>
          </w:tcPr>
          <w:p w14:paraId="6A4FDD0F" w14:textId="77777777" w:rsidR="008440C9" w:rsidRPr="007656E8" w:rsidRDefault="00000000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Source data:</w:t>
            </w:r>
          </w:p>
        </w:tc>
        <w:tc>
          <w:tcPr>
            <w:tcW w:w="6945" w:type="dxa"/>
          </w:tcPr>
          <w:p w14:paraId="14E0806A" w14:textId="77777777" w:rsidR="008440C9" w:rsidRPr="007656E8" w:rsidRDefault="008440C9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8440C9" w:rsidRPr="007656E8" w14:paraId="39E28573" w14:textId="77777777">
        <w:tc>
          <w:tcPr>
            <w:tcW w:w="2693" w:type="dxa"/>
          </w:tcPr>
          <w:p w14:paraId="545AA305" w14:textId="77777777" w:rsidR="008440C9" w:rsidRPr="007656E8" w:rsidRDefault="00000000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Manual photo filtering:</w:t>
            </w:r>
          </w:p>
        </w:tc>
        <w:tc>
          <w:tcPr>
            <w:tcW w:w="6945" w:type="dxa"/>
          </w:tcPr>
          <w:p w14:paraId="342CE88F" w14:textId="77777777" w:rsidR="008440C9" w:rsidRPr="007656E8" w:rsidRDefault="008440C9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8440C9" w:rsidRPr="007656E8" w14:paraId="2C4A9E91" w14:textId="77777777">
        <w:tc>
          <w:tcPr>
            <w:tcW w:w="2693" w:type="dxa"/>
          </w:tcPr>
          <w:p w14:paraId="42265BE7" w14:textId="77777777" w:rsidR="008440C9" w:rsidRPr="007656E8" w:rsidRDefault="00000000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Spatial resolution (m):</w:t>
            </w:r>
          </w:p>
        </w:tc>
        <w:tc>
          <w:tcPr>
            <w:tcW w:w="6945" w:type="dxa"/>
          </w:tcPr>
          <w:p w14:paraId="54A07F90" w14:textId="77777777" w:rsidR="008440C9" w:rsidRPr="007656E8" w:rsidRDefault="008440C9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</w:tbl>
    <w:p w14:paraId="45B1DFB1" w14:textId="77777777" w:rsidR="008440C9" w:rsidRPr="007656E8" w:rsidRDefault="008440C9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3"/>
        <w:gridCol w:w="6945"/>
      </w:tblGrid>
      <w:tr w:rsidR="008440C9" w:rsidRPr="007656E8" w14:paraId="705355D1" w14:textId="77777777" w:rsidTr="004F144B">
        <w:tc>
          <w:tcPr>
            <w:tcW w:w="2693" w:type="dxa"/>
            <w:tcBorders>
              <w:right w:val="single" w:sz="4" w:space="0" w:color="auto"/>
            </w:tcBorders>
          </w:tcPr>
          <w:p w14:paraId="53DF59EC" w14:textId="4E09B342" w:rsidR="008440C9" w:rsidRPr="007656E8" w:rsidRDefault="00000000" w:rsidP="004F144B">
            <w:pPr>
              <w:pStyle w:val="NoSpacing"/>
              <w:jc w:val="center"/>
              <w:rPr>
                <w:rFonts w:cstheme="minorHAnsi"/>
                <w:b/>
                <w:bCs/>
              </w:rPr>
            </w:pPr>
            <w:r w:rsidRPr="007656E8">
              <w:rPr>
                <w:rFonts w:cstheme="minorHAnsi"/>
                <w:b/>
                <w:bCs/>
              </w:rPr>
              <w:t>ADDITIONAL NOTES:</w:t>
            </w:r>
          </w:p>
        </w:tc>
        <w:tc>
          <w:tcPr>
            <w:tcW w:w="6945" w:type="dxa"/>
            <w:tcBorders>
              <w:left w:val="single" w:sz="4" w:space="0" w:color="auto"/>
            </w:tcBorders>
          </w:tcPr>
          <w:p w14:paraId="3A899DA8" w14:textId="77777777" w:rsidR="008440C9" w:rsidRPr="007656E8" w:rsidRDefault="00000000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  <w:r w:rsidRPr="007656E8">
              <w:rPr>
                <w:rFonts w:cstheme="minorHAnsi"/>
                <w:color w:val="0070C0"/>
                <w:sz w:val="20"/>
                <w:szCs w:val="20"/>
              </w:rPr>
              <w:t>N/A</w:t>
            </w:r>
          </w:p>
          <w:p w14:paraId="4C721796" w14:textId="77777777" w:rsidR="008440C9" w:rsidRPr="007656E8" w:rsidRDefault="008440C9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  <w:p w14:paraId="4FFFC25D" w14:textId="77777777" w:rsidR="008440C9" w:rsidRPr="007656E8" w:rsidRDefault="008440C9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  <w:p w14:paraId="21D040B4" w14:textId="77777777" w:rsidR="008440C9" w:rsidRPr="007656E8" w:rsidRDefault="008440C9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  <w:p w14:paraId="4D4F07D7" w14:textId="77777777" w:rsidR="008440C9" w:rsidRPr="007656E8" w:rsidRDefault="008440C9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  <w:p w14:paraId="6BECA3C3" w14:textId="77777777" w:rsidR="008440C9" w:rsidRPr="007656E8" w:rsidRDefault="008440C9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</w:tbl>
    <w:p w14:paraId="48101502" w14:textId="77777777" w:rsidR="008440C9" w:rsidRPr="007656E8" w:rsidRDefault="008440C9">
      <w:pPr>
        <w:pStyle w:val="NoSpacing"/>
        <w:rPr>
          <w:rFonts w:cstheme="minorHAnsi"/>
        </w:rPr>
      </w:pPr>
    </w:p>
    <w:p w14:paraId="2C02BEBA" w14:textId="77777777" w:rsidR="008440C9" w:rsidRPr="007656E8" w:rsidRDefault="008440C9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8"/>
      </w:tblGrid>
      <w:tr w:rsidR="008440C9" w:rsidRPr="007656E8" w14:paraId="57137B9F" w14:textId="77777777">
        <w:tc>
          <w:tcPr>
            <w:tcW w:w="9638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005BA69D" w14:textId="77777777" w:rsidR="008440C9" w:rsidRPr="007656E8" w:rsidRDefault="00000000">
            <w:pPr>
              <w:pStyle w:val="NoSpacing"/>
              <w:jc w:val="center"/>
              <w:rPr>
                <w:rFonts w:cstheme="minorHAnsi"/>
                <w:bCs/>
                <w:i/>
                <w:sz w:val="18"/>
                <w:szCs w:val="18"/>
              </w:rPr>
            </w:pPr>
            <w:r w:rsidRPr="007656E8">
              <w:rPr>
                <w:rFonts w:cstheme="minorHAnsi"/>
                <w:i/>
                <w:iCs/>
                <w:sz w:val="18"/>
                <w:szCs w:val="18"/>
              </w:rPr>
              <w:t>&lt; End of chunk log &gt;</w:t>
            </w:r>
          </w:p>
        </w:tc>
      </w:tr>
    </w:tbl>
    <w:p w14:paraId="217A7182" w14:textId="77777777" w:rsidR="008440C9" w:rsidRPr="007656E8" w:rsidRDefault="008440C9">
      <w:pPr>
        <w:pStyle w:val="NoSpacing"/>
        <w:rPr>
          <w:rFonts w:cstheme="minorHAnsi"/>
        </w:rPr>
      </w:pPr>
    </w:p>
    <w:p w14:paraId="71615BEB" w14:textId="77777777" w:rsidR="008440C9" w:rsidRPr="007656E8" w:rsidRDefault="00000000">
      <w:pPr>
        <w:rPr>
          <w:rFonts w:cstheme="minorHAnsi"/>
        </w:rPr>
      </w:pPr>
      <w:r w:rsidRPr="007656E8">
        <w:rPr>
          <w:rFonts w:cstheme="minorHAnsi"/>
        </w:rPr>
        <w:br w:type="page" w:clear="all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93"/>
        <w:gridCol w:w="6945"/>
      </w:tblGrid>
      <w:tr w:rsidR="004F144B" w:rsidRPr="007656E8" w14:paraId="79C10A69" w14:textId="77777777" w:rsidTr="004B6404">
        <w:tc>
          <w:tcPr>
            <w:tcW w:w="2693" w:type="dxa"/>
            <w:shd w:val="clear" w:color="595959" w:themeColor="text1" w:themeTint="A6" w:fill="595959" w:themeFill="text1" w:themeFillTint="A6"/>
            <w:vAlign w:val="center"/>
          </w:tcPr>
          <w:p w14:paraId="6FA43213" w14:textId="0DBF0E32" w:rsidR="004F144B" w:rsidRPr="007656E8" w:rsidRDefault="004F144B" w:rsidP="004B6404">
            <w:pPr>
              <w:pStyle w:val="NoSpacing"/>
              <w:jc w:val="center"/>
              <w:rPr>
                <w:rFonts w:cstheme="minorHAnsi"/>
                <w:b/>
                <w:bCs/>
                <w:color w:val="FFFFFF" w:themeColor="background1"/>
                <w:sz w:val="32"/>
                <w:szCs w:val="32"/>
              </w:rPr>
            </w:pPr>
            <w:r w:rsidRPr="007656E8">
              <w:rPr>
                <w:rFonts w:cstheme="minorHAnsi"/>
                <w:b/>
                <w:bCs/>
                <w:color w:val="FFFFFF" w:themeColor="background1"/>
                <w:sz w:val="32"/>
                <w:szCs w:val="32"/>
              </w:rPr>
              <w:lastRenderedPageBreak/>
              <w:t xml:space="preserve">CHUNK LOG </w:t>
            </w:r>
            <w:r>
              <w:rPr>
                <w:rFonts w:cstheme="minorHAnsi"/>
                <w:b/>
                <w:bCs/>
                <w:color w:val="FFFFFF" w:themeColor="background1"/>
                <w:sz w:val="32"/>
                <w:szCs w:val="32"/>
              </w:rPr>
              <w:t>2</w:t>
            </w:r>
          </w:p>
        </w:tc>
        <w:tc>
          <w:tcPr>
            <w:tcW w:w="6945" w:type="dxa"/>
            <w:shd w:val="clear" w:color="595959" w:themeColor="text1" w:themeTint="A6" w:fill="595959" w:themeFill="text1" w:themeFillTint="A6"/>
            <w:vAlign w:val="center"/>
          </w:tcPr>
          <w:p w14:paraId="09220907" w14:textId="77777777" w:rsidR="004F144B" w:rsidRPr="007656E8" w:rsidRDefault="004F144B" w:rsidP="004B6404">
            <w:pPr>
              <w:pStyle w:val="NoSpacing"/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7656E8">
              <w:rPr>
                <w:rFonts w:cstheme="minorHAnsi"/>
                <w:b/>
                <w:bCs/>
                <w:color w:val="FFFFFF" w:themeColor="background1"/>
              </w:rPr>
              <w:t>Chunk name</w:t>
            </w:r>
          </w:p>
        </w:tc>
      </w:tr>
    </w:tbl>
    <w:p w14:paraId="7DB9592C" w14:textId="77777777" w:rsidR="004F144B" w:rsidRPr="007656E8" w:rsidRDefault="004F144B" w:rsidP="004F144B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93"/>
        <w:gridCol w:w="6945"/>
      </w:tblGrid>
      <w:tr w:rsidR="004F144B" w:rsidRPr="007656E8" w14:paraId="4F798B1D" w14:textId="77777777" w:rsidTr="004B6404">
        <w:tc>
          <w:tcPr>
            <w:tcW w:w="96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A9EF714" w14:textId="77777777" w:rsidR="004F144B" w:rsidRPr="007656E8" w:rsidRDefault="004F144B" w:rsidP="004B6404">
            <w:pPr>
              <w:pStyle w:val="Heading3"/>
              <w:jc w:val="left"/>
              <w:outlineLvl w:val="2"/>
              <w:rPr>
                <w:rFonts w:cstheme="minorHAnsi"/>
                <w:color w:val="FFFFFF" w:themeColor="background1"/>
              </w:rPr>
            </w:pPr>
            <w:r w:rsidRPr="004F144B">
              <w:rPr>
                <w:rFonts w:cstheme="minorHAnsi"/>
              </w:rPr>
              <w:t>IMAGERY</w:t>
            </w:r>
          </w:p>
        </w:tc>
      </w:tr>
      <w:tr w:rsidR="004F144B" w:rsidRPr="007656E8" w14:paraId="29BD9FCC" w14:textId="77777777" w:rsidTr="004B6404">
        <w:tc>
          <w:tcPr>
            <w:tcW w:w="2693" w:type="dxa"/>
            <w:tcBorders>
              <w:top w:val="single" w:sz="4" w:space="0" w:color="auto"/>
            </w:tcBorders>
          </w:tcPr>
          <w:p w14:paraId="04DAB101" w14:textId="77777777" w:rsidR="004F144B" w:rsidRPr="007656E8" w:rsidRDefault="004F144B" w:rsidP="004B6404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Platform/carrier:</w:t>
            </w:r>
          </w:p>
        </w:tc>
        <w:tc>
          <w:tcPr>
            <w:tcW w:w="6945" w:type="dxa"/>
            <w:tcBorders>
              <w:top w:val="single" w:sz="4" w:space="0" w:color="auto"/>
            </w:tcBorders>
          </w:tcPr>
          <w:p w14:paraId="54C52231" w14:textId="77777777" w:rsidR="004F144B" w:rsidRPr="007656E8" w:rsidRDefault="004F144B" w:rsidP="004B6404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4F144B" w:rsidRPr="007656E8" w14:paraId="7B555C58" w14:textId="77777777" w:rsidTr="004B6404">
        <w:tc>
          <w:tcPr>
            <w:tcW w:w="2693" w:type="dxa"/>
          </w:tcPr>
          <w:p w14:paraId="6AA82176" w14:textId="77777777" w:rsidR="004F144B" w:rsidRPr="007656E8" w:rsidRDefault="004F144B" w:rsidP="004B6404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Camera name:</w:t>
            </w:r>
          </w:p>
        </w:tc>
        <w:tc>
          <w:tcPr>
            <w:tcW w:w="6945" w:type="dxa"/>
          </w:tcPr>
          <w:p w14:paraId="4F18893A" w14:textId="77777777" w:rsidR="004F144B" w:rsidRPr="007656E8" w:rsidRDefault="004F144B" w:rsidP="004B6404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4F144B" w:rsidRPr="007656E8" w14:paraId="51CCD4CF" w14:textId="77777777" w:rsidTr="004B6404">
        <w:tc>
          <w:tcPr>
            <w:tcW w:w="2693" w:type="dxa"/>
          </w:tcPr>
          <w:p w14:paraId="14C499DA" w14:textId="77777777" w:rsidR="004F144B" w:rsidRPr="007656E8" w:rsidRDefault="004F144B" w:rsidP="004B6404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Image dimensions:</w:t>
            </w:r>
          </w:p>
        </w:tc>
        <w:tc>
          <w:tcPr>
            <w:tcW w:w="6945" w:type="dxa"/>
          </w:tcPr>
          <w:p w14:paraId="554EF9AA" w14:textId="77777777" w:rsidR="004F144B" w:rsidRPr="007656E8" w:rsidRDefault="004F144B" w:rsidP="004B6404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4F144B" w:rsidRPr="007656E8" w14:paraId="0796BFA5" w14:textId="77777777" w:rsidTr="004B6404">
        <w:tc>
          <w:tcPr>
            <w:tcW w:w="2693" w:type="dxa"/>
          </w:tcPr>
          <w:p w14:paraId="3A0CF22D" w14:textId="77777777" w:rsidR="004F144B" w:rsidRPr="007656E8" w:rsidRDefault="004F144B" w:rsidP="004B6404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Image format:</w:t>
            </w:r>
          </w:p>
        </w:tc>
        <w:tc>
          <w:tcPr>
            <w:tcW w:w="6945" w:type="dxa"/>
          </w:tcPr>
          <w:p w14:paraId="1DB36E2F" w14:textId="77777777" w:rsidR="004F144B" w:rsidRPr="007656E8" w:rsidRDefault="004F144B" w:rsidP="004B6404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4F144B" w:rsidRPr="007656E8" w14:paraId="0D82485E" w14:textId="77777777" w:rsidTr="004B6404">
        <w:tc>
          <w:tcPr>
            <w:tcW w:w="2693" w:type="dxa"/>
          </w:tcPr>
          <w:p w14:paraId="3D42C3C1" w14:textId="77777777" w:rsidR="004F144B" w:rsidRPr="007656E8" w:rsidRDefault="004F144B" w:rsidP="004B6404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Focal length (mm):</w:t>
            </w:r>
          </w:p>
        </w:tc>
        <w:tc>
          <w:tcPr>
            <w:tcW w:w="6945" w:type="dxa"/>
          </w:tcPr>
          <w:p w14:paraId="455CA066" w14:textId="77777777" w:rsidR="004F144B" w:rsidRPr="007656E8" w:rsidRDefault="004F144B" w:rsidP="004B6404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4F144B" w:rsidRPr="007656E8" w14:paraId="2D7D50E0" w14:textId="77777777" w:rsidTr="004B6404">
        <w:tc>
          <w:tcPr>
            <w:tcW w:w="2693" w:type="dxa"/>
          </w:tcPr>
          <w:p w14:paraId="5A1EF36C" w14:textId="77777777" w:rsidR="004F144B" w:rsidRPr="007656E8" w:rsidRDefault="004F144B" w:rsidP="004B6404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Image number:</w:t>
            </w:r>
          </w:p>
        </w:tc>
        <w:tc>
          <w:tcPr>
            <w:tcW w:w="6945" w:type="dxa"/>
          </w:tcPr>
          <w:p w14:paraId="706D55B1" w14:textId="77777777" w:rsidR="004F144B" w:rsidRPr="007656E8" w:rsidRDefault="004F144B" w:rsidP="004B6404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</w:tbl>
    <w:p w14:paraId="3B9478AB" w14:textId="77777777" w:rsidR="004F144B" w:rsidRPr="007656E8" w:rsidRDefault="004F144B" w:rsidP="004F144B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93"/>
        <w:gridCol w:w="6945"/>
      </w:tblGrid>
      <w:tr w:rsidR="004F144B" w:rsidRPr="007656E8" w14:paraId="180FD5C7" w14:textId="77777777" w:rsidTr="004B6404">
        <w:tc>
          <w:tcPr>
            <w:tcW w:w="96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9E6030D" w14:textId="77777777" w:rsidR="004F144B" w:rsidRPr="007656E8" w:rsidRDefault="004F144B" w:rsidP="004B6404">
            <w:pPr>
              <w:pStyle w:val="Heading3"/>
              <w:jc w:val="left"/>
              <w:outlineLvl w:val="2"/>
              <w:rPr>
                <w:rFonts w:cstheme="minorHAnsi"/>
                <w:color w:val="FFFFFF" w:themeColor="background1"/>
              </w:rPr>
            </w:pPr>
            <w:r w:rsidRPr="004F144B">
              <w:rPr>
                <w:rFonts w:cstheme="minorHAnsi"/>
              </w:rPr>
              <w:t>IMAGE QUALITY</w:t>
            </w:r>
          </w:p>
        </w:tc>
      </w:tr>
      <w:tr w:rsidR="004F144B" w:rsidRPr="007656E8" w14:paraId="291B881B" w14:textId="77777777" w:rsidTr="004B6404">
        <w:tc>
          <w:tcPr>
            <w:tcW w:w="2693" w:type="dxa"/>
            <w:tcBorders>
              <w:top w:val="single" w:sz="4" w:space="0" w:color="auto"/>
            </w:tcBorders>
          </w:tcPr>
          <w:p w14:paraId="3288F4C8" w14:textId="77777777" w:rsidR="004F144B" w:rsidRPr="007656E8" w:rsidRDefault="004F144B" w:rsidP="004B6404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Quality threshold:</w:t>
            </w:r>
          </w:p>
        </w:tc>
        <w:tc>
          <w:tcPr>
            <w:tcW w:w="6945" w:type="dxa"/>
            <w:tcBorders>
              <w:top w:val="single" w:sz="4" w:space="0" w:color="auto"/>
            </w:tcBorders>
          </w:tcPr>
          <w:p w14:paraId="4B236D0E" w14:textId="77777777" w:rsidR="004F144B" w:rsidRPr="007656E8" w:rsidRDefault="004F144B" w:rsidP="004B6404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4F144B" w:rsidRPr="007656E8" w14:paraId="712B24E3" w14:textId="77777777" w:rsidTr="004B6404">
        <w:tc>
          <w:tcPr>
            <w:tcW w:w="2693" w:type="dxa"/>
          </w:tcPr>
          <w:p w14:paraId="20413B5E" w14:textId="77777777" w:rsidR="004F144B" w:rsidRPr="007656E8" w:rsidRDefault="004F144B" w:rsidP="004B6404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 xml:space="preserve">New image </w:t>
            </w:r>
            <w:proofErr w:type="spellStart"/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nbr</w:t>
            </w:r>
            <w:proofErr w:type="spellEnd"/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6945" w:type="dxa"/>
          </w:tcPr>
          <w:p w14:paraId="018F4A89" w14:textId="77777777" w:rsidR="004F144B" w:rsidRPr="007656E8" w:rsidRDefault="004F144B" w:rsidP="004B6404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</w:tbl>
    <w:p w14:paraId="1F32FE5F" w14:textId="77777777" w:rsidR="004F144B" w:rsidRPr="007656E8" w:rsidRDefault="004F144B" w:rsidP="004F144B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93"/>
        <w:gridCol w:w="6945"/>
      </w:tblGrid>
      <w:tr w:rsidR="004F144B" w:rsidRPr="007656E8" w14:paraId="1BEDA699" w14:textId="77777777" w:rsidTr="004B6404">
        <w:tc>
          <w:tcPr>
            <w:tcW w:w="96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25542BB" w14:textId="77777777" w:rsidR="004F144B" w:rsidRPr="007656E8" w:rsidRDefault="004F144B" w:rsidP="004B6404">
            <w:pPr>
              <w:pStyle w:val="Heading3"/>
              <w:jc w:val="left"/>
              <w:outlineLvl w:val="2"/>
              <w:rPr>
                <w:rFonts w:cstheme="minorHAnsi"/>
                <w:color w:val="FFFFFF" w:themeColor="background1"/>
              </w:rPr>
            </w:pPr>
            <w:r w:rsidRPr="004F144B">
              <w:rPr>
                <w:rFonts w:cstheme="minorHAnsi"/>
              </w:rPr>
              <w:t>PHOTO ALIGNMENT</w:t>
            </w:r>
          </w:p>
        </w:tc>
      </w:tr>
      <w:tr w:rsidR="004F144B" w:rsidRPr="007656E8" w14:paraId="30FFAA47" w14:textId="77777777" w:rsidTr="004B6404">
        <w:tc>
          <w:tcPr>
            <w:tcW w:w="2693" w:type="dxa"/>
            <w:tcBorders>
              <w:top w:val="single" w:sz="4" w:space="0" w:color="auto"/>
            </w:tcBorders>
          </w:tcPr>
          <w:p w14:paraId="071D0AF0" w14:textId="77777777" w:rsidR="004F144B" w:rsidRPr="007656E8" w:rsidRDefault="004F144B" w:rsidP="004B6404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Accuracy:</w:t>
            </w:r>
          </w:p>
        </w:tc>
        <w:tc>
          <w:tcPr>
            <w:tcW w:w="6945" w:type="dxa"/>
            <w:tcBorders>
              <w:top w:val="single" w:sz="4" w:space="0" w:color="auto"/>
            </w:tcBorders>
          </w:tcPr>
          <w:p w14:paraId="00394B05" w14:textId="77777777" w:rsidR="004F144B" w:rsidRPr="007656E8" w:rsidRDefault="004F144B" w:rsidP="004B6404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4F144B" w:rsidRPr="007656E8" w14:paraId="2789B08A" w14:textId="77777777" w:rsidTr="004B6404">
        <w:tc>
          <w:tcPr>
            <w:tcW w:w="2693" w:type="dxa"/>
          </w:tcPr>
          <w:p w14:paraId="5B3426C2" w14:textId="77777777" w:rsidR="004F144B" w:rsidRPr="007656E8" w:rsidRDefault="004F144B" w:rsidP="004B6404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Gen. preselection: </w:t>
            </w:r>
          </w:p>
        </w:tc>
        <w:tc>
          <w:tcPr>
            <w:tcW w:w="6945" w:type="dxa"/>
          </w:tcPr>
          <w:p w14:paraId="7ABFB4D8" w14:textId="77777777" w:rsidR="004F144B" w:rsidRPr="007656E8" w:rsidRDefault="004F144B" w:rsidP="004B6404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4F144B" w:rsidRPr="007656E8" w14:paraId="0FDB01C9" w14:textId="77777777" w:rsidTr="004B6404">
        <w:tc>
          <w:tcPr>
            <w:tcW w:w="2693" w:type="dxa"/>
          </w:tcPr>
          <w:p w14:paraId="68467187" w14:textId="77777777" w:rsidR="004F144B" w:rsidRPr="007656E8" w:rsidRDefault="004F144B" w:rsidP="004B6404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Ref. preselection: </w:t>
            </w:r>
          </w:p>
        </w:tc>
        <w:tc>
          <w:tcPr>
            <w:tcW w:w="6945" w:type="dxa"/>
          </w:tcPr>
          <w:p w14:paraId="717E2840" w14:textId="77777777" w:rsidR="004F144B" w:rsidRPr="007656E8" w:rsidRDefault="004F144B" w:rsidP="004B6404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4F144B" w:rsidRPr="007656E8" w14:paraId="06DDD277" w14:textId="77777777" w:rsidTr="004B6404">
        <w:tc>
          <w:tcPr>
            <w:tcW w:w="2693" w:type="dxa"/>
          </w:tcPr>
          <w:p w14:paraId="5FE02A19" w14:textId="77777777" w:rsidR="004F144B" w:rsidRPr="007656E8" w:rsidRDefault="004F144B" w:rsidP="004B6404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Reset alignment:</w:t>
            </w:r>
          </w:p>
        </w:tc>
        <w:tc>
          <w:tcPr>
            <w:tcW w:w="6945" w:type="dxa"/>
          </w:tcPr>
          <w:p w14:paraId="35BBF61F" w14:textId="77777777" w:rsidR="004F144B" w:rsidRPr="007656E8" w:rsidRDefault="004F144B" w:rsidP="004B6404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4F144B" w:rsidRPr="007656E8" w14:paraId="6D586050" w14:textId="77777777" w:rsidTr="004B6404">
        <w:tc>
          <w:tcPr>
            <w:tcW w:w="2693" w:type="dxa"/>
          </w:tcPr>
          <w:p w14:paraId="06DFD27C" w14:textId="77777777" w:rsidR="004F144B" w:rsidRPr="007656E8" w:rsidRDefault="004F144B" w:rsidP="004B6404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Key point limit:</w:t>
            </w:r>
          </w:p>
        </w:tc>
        <w:tc>
          <w:tcPr>
            <w:tcW w:w="6945" w:type="dxa"/>
          </w:tcPr>
          <w:p w14:paraId="539A9BD0" w14:textId="77777777" w:rsidR="004F144B" w:rsidRPr="007656E8" w:rsidRDefault="004F144B" w:rsidP="004B6404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4F144B" w:rsidRPr="007656E8" w14:paraId="6C2509CC" w14:textId="77777777" w:rsidTr="004B6404">
        <w:tc>
          <w:tcPr>
            <w:tcW w:w="2693" w:type="dxa"/>
          </w:tcPr>
          <w:p w14:paraId="7273D086" w14:textId="77777777" w:rsidR="004F144B" w:rsidRPr="007656E8" w:rsidRDefault="004F144B" w:rsidP="004B6404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Tie point limit:</w:t>
            </w:r>
          </w:p>
        </w:tc>
        <w:tc>
          <w:tcPr>
            <w:tcW w:w="6945" w:type="dxa"/>
          </w:tcPr>
          <w:p w14:paraId="6013A16F" w14:textId="77777777" w:rsidR="004F144B" w:rsidRPr="007656E8" w:rsidRDefault="004F144B" w:rsidP="004B6404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4F144B" w:rsidRPr="007656E8" w14:paraId="075A7670" w14:textId="77777777" w:rsidTr="004B6404">
        <w:tc>
          <w:tcPr>
            <w:tcW w:w="2693" w:type="dxa"/>
          </w:tcPr>
          <w:p w14:paraId="63F5B538" w14:textId="77777777" w:rsidR="004F144B" w:rsidRPr="007656E8" w:rsidRDefault="004F144B" w:rsidP="004B6404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Exclude stat. points:</w:t>
            </w:r>
          </w:p>
        </w:tc>
        <w:tc>
          <w:tcPr>
            <w:tcW w:w="6945" w:type="dxa"/>
          </w:tcPr>
          <w:p w14:paraId="64360493" w14:textId="77777777" w:rsidR="004F144B" w:rsidRPr="007656E8" w:rsidRDefault="004F144B" w:rsidP="004B6404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4F144B" w:rsidRPr="007656E8" w14:paraId="6CB21FA2" w14:textId="77777777" w:rsidTr="004B6404">
        <w:trPr>
          <w:trHeight w:val="251"/>
        </w:trPr>
        <w:tc>
          <w:tcPr>
            <w:tcW w:w="2693" w:type="dxa"/>
            <w:vMerge w:val="restart"/>
          </w:tcPr>
          <w:p w14:paraId="347E63E8" w14:textId="77777777" w:rsidR="004F144B" w:rsidRPr="007656E8" w:rsidRDefault="004F144B" w:rsidP="004B6404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Guided matching:</w:t>
            </w:r>
          </w:p>
        </w:tc>
        <w:tc>
          <w:tcPr>
            <w:tcW w:w="6945" w:type="dxa"/>
            <w:vMerge w:val="restart"/>
          </w:tcPr>
          <w:p w14:paraId="6FCB7E1D" w14:textId="77777777" w:rsidR="004F144B" w:rsidRPr="007656E8" w:rsidRDefault="004F144B" w:rsidP="004B6404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4F144B" w:rsidRPr="007656E8" w14:paraId="654F897C" w14:textId="77777777" w:rsidTr="004B6404">
        <w:trPr>
          <w:trHeight w:val="251"/>
        </w:trPr>
        <w:tc>
          <w:tcPr>
            <w:tcW w:w="2693" w:type="dxa"/>
            <w:vMerge w:val="restart"/>
          </w:tcPr>
          <w:p w14:paraId="087488DC" w14:textId="77777777" w:rsidR="004F144B" w:rsidRPr="007656E8" w:rsidRDefault="004F144B" w:rsidP="004B6404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Adaptive cam. Fitting:</w:t>
            </w:r>
          </w:p>
        </w:tc>
        <w:tc>
          <w:tcPr>
            <w:tcW w:w="6945" w:type="dxa"/>
            <w:vMerge w:val="restart"/>
          </w:tcPr>
          <w:p w14:paraId="79B30EE6" w14:textId="77777777" w:rsidR="004F144B" w:rsidRPr="007656E8" w:rsidRDefault="004F144B" w:rsidP="004B6404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4F144B" w:rsidRPr="007656E8" w14:paraId="06EF889E" w14:textId="77777777" w:rsidTr="004B6404">
        <w:trPr>
          <w:trHeight w:val="251"/>
        </w:trPr>
        <w:tc>
          <w:tcPr>
            <w:tcW w:w="2693" w:type="dxa"/>
            <w:vMerge w:val="restart"/>
          </w:tcPr>
          <w:p w14:paraId="375A44AC" w14:textId="77777777" w:rsidR="004F144B" w:rsidRPr="007656E8" w:rsidRDefault="004F144B" w:rsidP="004B640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Nbr</w:t>
            </w:r>
            <w:proofErr w:type="spellEnd"/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. Images aligned: </w:t>
            </w:r>
          </w:p>
        </w:tc>
        <w:tc>
          <w:tcPr>
            <w:tcW w:w="6945" w:type="dxa"/>
            <w:vMerge w:val="restart"/>
          </w:tcPr>
          <w:p w14:paraId="1D09402C" w14:textId="77777777" w:rsidR="004F144B" w:rsidRPr="007656E8" w:rsidRDefault="004F144B" w:rsidP="004B6404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</w:tbl>
    <w:p w14:paraId="2E58C474" w14:textId="77777777" w:rsidR="004F144B" w:rsidRPr="007656E8" w:rsidRDefault="004F144B" w:rsidP="004F144B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93"/>
        <w:gridCol w:w="6945"/>
      </w:tblGrid>
      <w:tr w:rsidR="004F144B" w:rsidRPr="007656E8" w14:paraId="1ABD3D34" w14:textId="77777777" w:rsidTr="004B6404">
        <w:tc>
          <w:tcPr>
            <w:tcW w:w="96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E7572AE" w14:textId="77777777" w:rsidR="004F144B" w:rsidRPr="007656E8" w:rsidRDefault="004F144B" w:rsidP="004B6404">
            <w:pPr>
              <w:pStyle w:val="Heading3"/>
              <w:jc w:val="left"/>
              <w:outlineLvl w:val="2"/>
              <w:rPr>
                <w:rFonts w:cstheme="minorHAnsi"/>
                <w:color w:val="FFFFFF" w:themeColor="background1"/>
              </w:rPr>
            </w:pPr>
            <w:r w:rsidRPr="004F144B">
              <w:rPr>
                <w:rFonts w:cstheme="minorHAnsi"/>
              </w:rPr>
              <w:t>GRADUAL SELECTION FILTERING</w:t>
            </w:r>
          </w:p>
        </w:tc>
      </w:tr>
      <w:tr w:rsidR="004F144B" w:rsidRPr="007656E8" w14:paraId="31C100E7" w14:textId="77777777" w:rsidTr="004B6404">
        <w:tc>
          <w:tcPr>
            <w:tcW w:w="2693" w:type="dxa"/>
            <w:tcBorders>
              <w:top w:val="single" w:sz="4" w:space="0" w:color="auto"/>
            </w:tcBorders>
          </w:tcPr>
          <w:p w14:paraId="68E1AC02" w14:textId="77777777" w:rsidR="004F144B" w:rsidRPr="007656E8" w:rsidRDefault="004F144B" w:rsidP="004B6404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 xml:space="preserve">Initial SPC point </w:t>
            </w:r>
            <w:proofErr w:type="spellStart"/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nbr</w:t>
            </w:r>
            <w:proofErr w:type="spellEnd"/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6945" w:type="dxa"/>
            <w:tcBorders>
              <w:top w:val="single" w:sz="4" w:space="0" w:color="auto"/>
            </w:tcBorders>
          </w:tcPr>
          <w:p w14:paraId="3490CACE" w14:textId="77777777" w:rsidR="004F144B" w:rsidRPr="007656E8" w:rsidRDefault="004F144B" w:rsidP="004B6404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4F144B" w:rsidRPr="007656E8" w14:paraId="55D5233A" w14:textId="77777777" w:rsidTr="004B6404">
        <w:tc>
          <w:tcPr>
            <w:tcW w:w="2693" w:type="dxa"/>
          </w:tcPr>
          <w:p w14:paraId="544C5D02" w14:textId="77777777" w:rsidR="004F144B" w:rsidRPr="007656E8" w:rsidRDefault="004F144B" w:rsidP="004B6404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Image count:</w:t>
            </w:r>
          </w:p>
        </w:tc>
        <w:tc>
          <w:tcPr>
            <w:tcW w:w="6945" w:type="dxa"/>
          </w:tcPr>
          <w:p w14:paraId="1098ED52" w14:textId="77777777" w:rsidR="004F144B" w:rsidRPr="007656E8" w:rsidRDefault="004F144B" w:rsidP="004B6404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4F144B" w:rsidRPr="007656E8" w14:paraId="4159FE28" w14:textId="77777777" w:rsidTr="004B6404">
        <w:tc>
          <w:tcPr>
            <w:tcW w:w="2693" w:type="dxa"/>
          </w:tcPr>
          <w:p w14:paraId="6CB54A00" w14:textId="77777777" w:rsidR="004F144B" w:rsidRPr="007656E8" w:rsidRDefault="004F144B" w:rsidP="004B6404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Reprojection error:</w:t>
            </w:r>
          </w:p>
        </w:tc>
        <w:tc>
          <w:tcPr>
            <w:tcW w:w="6945" w:type="dxa"/>
          </w:tcPr>
          <w:p w14:paraId="01E4CB5A" w14:textId="77777777" w:rsidR="004F144B" w:rsidRPr="007656E8" w:rsidRDefault="004F144B" w:rsidP="004B6404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4F144B" w:rsidRPr="007656E8" w14:paraId="281E6850" w14:textId="77777777" w:rsidTr="004B6404">
        <w:tc>
          <w:tcPr>
            <w:tcW w:w="2693" w:type="dxa"/>
          </w:tcPr>
          <w:p w14:paraId="347822CB" w14:textId="77777777" w:rsidR="004F144B" w:rsidRPr="007656E8" w:rsidRDefault="004F144B" w:rsidP="004B640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Reconstr</w:t>
            </w:r>
            <w:proofErr w:type="spellEnd"/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. uncertainty:</w:t>
            </w:r>
          </w:p>
        </w:tc>
        <w:tc>
          <w:tcPr>
            <w:tcW w:w="6945" w:type="dxa"/>
          </w:tcPr>
          <w:p w14:paraId="7FDBA38E" w14:textId="77777777" w:rsidR="004F144B" w:rsidRPr="007656E8" w:rsidRDefault="004F144B" w:rsidP="004B6404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4F144B" w:rsidRPr="007656E8" w14:paraId="7B29F29A" w14:textId="77777777" w:rsidTr="004B6404">
        <w:tc>
          <w:tcPr>
            <w:tcW w:w="2693" w:type="dxa"/>
          </w:tcPr>
          <w:p w14:paraId="319483EE" w14:textId="77777777" w:rsidR="004F144B" w:rsidRPr="007656E8" w:rsidRDefault="004F144B" w:rsidP="004B6404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Projection accuracy:</w:t>
            </w:r>
          </w:p>
        </w:tc>
        <w:tc>
          <w:tcPr>
            <w:tcW w:w="6945" w:type="dxa"/>
          </w:tcPr>
          <w:p w14:paraId="29960426" w14:textId="77777777" w:rsidR="004F144B" w:rsidRPr="007656E8" w:rsidRDefault="004F144B" w:rsidP="004B6404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4F144B" w:rsidRPr="007656E8" w14:paraId="40D89E8B" w14:textId="77777777" w:rsidTr="004B6404">
        <w:tc>
          <w:tcPr>
            <w:tcW w:w="2693" w:type="dxa"/>
          </w:tcPr>
          <w:p w14:paraId="134D051E" w14:textId="77777777" w:rsidR="004F144B" w:rsidRPr="007656E8" w:rsidRDefault="004F144B" w:rsidP="004B6404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 xml:space="preserve">Final SPC point </w:t>
            </w:r>
            <w:proofErr w:type="spellStart"/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nbr</w:t>
            </w:r>
            <w:proofErr w:type="spellEnd"/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6945" w:type="dxa"/>
          </w:tcPr>
          <w:p w14:paraId="0CCA1D74" w14:textId="77777777" w:rsidR="004F144B" w:rsidRPr="007656E8" w:rsidRDefault="004F144B" w:rsidP="004B6404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</w:tbl>
    <w:p w14:paraId="51470533" w14:textId="77777777" w:rsidR="004F144B" w:rsidRPr="007656E8" w:rsidRDefault="004F144B" w:rsidP="004F144B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93"/>
        <w:gridCol w:w="6945"/>
      </w:tblGrid>
      <w:tr w:rsidR="004F144B" w:rsidRPr="007656E8" w14:paraId="7741747B" w14:textId="77777777" w:rsidTr="004B6404">
        <w:tc>
          <w:tcPr>
            <w:tcW w:w="96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C9F530A" w14:textId="77777777" w:rsidR="004F144B" w:rsidRPr="007656E8" w:rsidRDefault="004F144B" w:rsidP="004B6404">
            <w:pPr>
              <w:pStyle w:val="Heading3"/>
              <w:jc w:val="left"/>
              <w:outlineLvl w:val="2"/>
              <w:rPr>
                <w:rFonts w:cstheme="minorHAnsi"/>
                <w:color w:val="FFFFFF" w:themeColor="background1"/>
              </w:rPr>
            </w:pPr>
            <w:r w:rsidRPr="004F144B">
              <w:rPr>
                <w:rFonts w:cstheme="minorHAnsi"/>
              </w:rPr>
              <w:t>GEOREFERENCING</w:t>
            </w:r>
          </w:p>
        </w:tc>
      </w:tr>
      <w:tr w:rsidR="004F144B" w:rsidRPr="007656E8" w14:paraId="56E1E543" w14:textId="77777777" w:rsidTr="004B6404">
        <w:tc>
          <w:tcPr>
            <w:tcW w:w="2693" w:type="dxa"/>
            <w:tcBorders>
              <w:top w:val="single" w:sz="4" w:space="0" w:color="auto"/>
            </w:tcBorders>
          </w:tcPr>
          <w:p w14:paraId="251E8853" w14:textId="77777777" w:rsidR="004F144B" w:rsidRPr="007656E8" w:rsidRDefault="004F144B" w:rsidP="004B6404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Type:</w:t>
            </w:r>
          </w:p>
        </w:tc>
        <w:tc>
          <w:tcPr>
            <w:tcW w:w="6945" w:type="dxa"/>
            <w:tcBorders>
              <w:top w:val="single" w:sz="4" w:space="0" w:color="auto"/>
            </w:tcBorders>
          </w:tcPr>
          <w:p w14:paraId="1F609286" w14:textId="77777777" w:rsidR="004F144B" w:rsidRPr="007656E8" w:rsidRDefault="004F144B" w:rsidP="004B6404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4F144B" w:rsidRPr="007656E8" w14:paraId="54C17A16" w14:textId="77777777" w:rsidTr="004B6404">
        <w:tc>
          <w:tcPr>
            <w:tcW w:w="2693" w:type="dxa"/>
          </w:tcPr>
          <w:p w14:paraId="3325193A" w14:textId="77777777" w:rsidR="004F144B" w:rsidRPr="007656E8" w:rsidRDefault="004F144B" w:rsidP="004B640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Nbr</w:t>
            </w:r>
            <w:proofErr w:type="spellEnd"/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 xml:space="preserve"> cam positions:</w:t>
            </w:r>
          </w:p>
        </w:tc>
        <w:tc>
          <w:tcPr>
            <w:tcW w:w="6945" w:type="dxa"/>
          </w:tcPr>
          <w:p w14:paraId="31459067" w14:textId="77777777" w:rsidR="004F144B" w:rsidRPr="007656E8" w:rsidRDefault="004F144B" w:rsidP="004B6404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4F144B" w:rsidRPr="007656E8" w14:paraId="4B14758A" w14:textId="77777777" w:rsidTr="004B6404">
        <w:tc>
          <w:tcPr>
            <w:tcW w:w="2693" w:type="dxa"/>
          </w:tcPr>
          <w:p w14:paraId="1D758073" w14:textId="77777777" w:rsidR="004F144B" w:rsidRPr="007656E8" w:rsidRDefault="004F144B" w:rsidP="004B6404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Cam pos. accuracy (m):</w:t>
            </w:r>
          </w:p>
        </w:tc>
        <w:tc>
          <w:tcPr>
            <w:tcW w:w="6945" w:type="dxa"/>
          </w:tcPr>
          <w:p w14:paraId="3FCD892E" w14:textId="77777777" w:rsidR="004F144B" w:rsidRPr="007656E8" w:rsidRDefault="004F144B" w:rsidP="004B6404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4F144B" w:rsidRPr="007656E8" w14:paraId="74D25F95" w14:textId="77777777" w:rsidTr="004B6404">
        <w:tc>
          <w:tcPr>
            <w:tcW w:w="2693" w:type="dxa"/>
          </w:tcPr>
          <w:p w14:paraId="6AEE0213" w14:textId="77777777" w:rsidR="004F144B" w:rsidRPr="007656E8" w:rsidRDefault="004F144B" w:rsidP="004B6404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Cam pos. error (m):</w:t>
            </w:r>
          </w:p>
        </w:tc>
        <w:tc>
          <w:tcPr>
            <w:tcW w:w="6945" w:type="dxa"/>
          </w:tcPr>
          <w:p w14:paraId="47D29607" w14:textId="77777777" w:rsidR="004F144B" w:rsidRPr="007656E8" w:rsidRDefault="004F144B" w:rsidP="004B6404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4F144B" w:rsidRPr="007656E8" w14:paraId="7E6D7446" w14:textId="77777777" w:rsidTr="004B6404">
        <w:tc>
          <w:tcPr>
            <w:tcW w:w="2693" w:type="dxa"/>
          </w:tcPr>
          <w:p w14:paraId="45A9DD8D" w14:textId="77777777" w:rsidR="004F144B" w:rsidRPr="007656E8" w:rsidRDefault="004F144B" w:rsidP="004B640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Nbr</w:t>
            </w:r>
            <w:proofErr w:type="spellEnd"/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 xml:space="preserve"> GCPs:</w:t>
            </w:r>
          </w:p>
        </w:tc>
        <w:tc>
          <w:tcPr>
            <w:tcW w:w="6945" w:type="dxa"/>
          </w:tcPr>
          <w:p w14:paraId="20A53EF8" w14:textId="77777777" w:rsidR="004F144B" w:rsidRPr="007656E8" w:rsidRDefault="004F144B" w:rsidP="004B6404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4F144B" w:rsidRPr="007656E8" w14:paraId="0CECFA8B" w14:textId="77777777" w:rsidTr="004B6404">
        <w:tc>
          <w:tcPr>
            <w:tcW w:w="2693" w:type="dxa"/>
          </w:tcPr>
          <w:p w14:paraId="4812ACDF" w14:textId="77777777" w:rsidR="004F144B" w:rsidRPr="007656E8" w:rsidRDefault="004F144B" w:rsidP="004B6404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GCP mean accuracy (m):</w:t>
            </w:r>
          </w:p>
        </w:tc>
        <w:tc>
          <w:tcPr>
            <w:tcW w:w="6945" w:type="dxa"/>
          </w:tcPr>
          <w:p w14:paraId="0F7EC234" w14:textId="77777777" w:rsidR="004F144B" w:rsidRPr="007656E8" w:rsidRDefault="004F144B" w:rsidP="004B6404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4F144B" w:rsidRPr="007656E8" w14:paraId="35F69B78" w14:textId="77777777" w:rsidTr="004B6404">
        <w:tc>
          <w:tcPr>
            <w:tcW w:w="2693" w:type="dxa"/>
          </w:tcPr>
          <w:p w14:paraId="7A545C11" w14:textId="77777777" w:rsidR="004F144B" w:rsidRPr="007656E8" w:rsidRDefault="004F144B" w:rsidP="004B6404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GCP mean error (m):</w:t>
            </w:r>
          </w:p>
        </w:tc>
        <w:tc>
          <w:tcPr>
            <w:tcW w:w="6945" w:type="dxa"/>
          </w:tcPr>
          <w:p w14:paraId="115CF383" w14:textId="77777777" w:rsidR="004F144B" w:rsidRPr="007656E8" w:rsidRDefault="004F144B" w:rsidP="004B6404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4F144B" w:rsidRPr="007656E8" w14:paraId="618C0E4F" w14:textId="77777777" w:rsidTr="004B6404">
        <w:trPr>
          <w:trHeight w:val="251"/>
        </w:trPr>
        <w:tc>
          <w:tcPr>
            <w:tcW w:w="2693" w:type="dxa"/>
            <w:vMerge w:val="restart"/>
          </w:tcPr>
          <w:p w14:paraId="50B70AE2" w14:textId="77777777" w:rsidR="004F144B" w:rsidRPr="007656E8" w:rsidRDefault="004F144B" w:rsidP="004B6404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GCP mean error (pix):</w:t>
            </w:r>
          </w:p>
        </w:tc>
        <w:tc>
          <w:tcPr>
            <w:tcW w:w="6945" w:type="dxa"/>
            <w:vMerge w:val="restart"/>
          </w:tcPr>
          <w:p w14:paraId="19295419" w14:textId="77777777" w:rsidR="004F144B" w:rsidRPr="007656E8" w:rsidRDefault="004F144B" w:rsidP="004B6404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</w:tbl>
    <w:p w14:paraId="550DD4A0" w14:textId="77777777" w:rsidR="004F144B" w:rsidRPr="007656E8" w:rsidRDefault="004F144B" w:rsidP="004F144B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93"/>
        <w:gridCol w:w="6945"/>
      </w:tblGrid>
      <w:tr w:rsidR="004F144B" w:rsidRPr="007656E8" w14:paraId="17E514AC" w14:textId="77777777" w:rsidTr="004B6404">
        <w:tc>
          <w:tcPr>
            <w:tcW w:w="96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EA2D57F" w14:textId="77777777" w:rsidR="004F144B" w:rsidRPr="007656E8" w:rsidRDefault="004F144B" w:rsidP="004B6404">
            <w:pPr>
              <w:pStyle w:val="Heading3"/>
              <w:jc w:val="left"/>
              <w:outlineLvl w:val="2"/>
              <w:rPr>
                <w:rFonts w:cstheme="minorHAnsi"/>
                <w:color w:val="FFFFFF" w:themeColor="background1"/>
              </w:rPr>
            </w:pPr>
            <w:r w:rsidRPr="004F144B">
              <w:rPr>
                <w:rFonts w:cstheme="minorHAnsi"/>
              </w:rPr>
              <w:t>REFERENCE SETTINGS</w:t>
            </w:r>
          </w:p>
        </w:tc>
      </w:tr>
      <w:tr w:rsidR="004F144B" w:rsidRPr="007656E8" w14:paraId="5FCF3D2C" w14:textId="77777777" w:rsidTr="004B6404">
        <w:tc>
          <w:tcPr>
            <w:tcW w:w="2693" w:type="dxa"/>
            <w:tcBorders>
              <w:top w:val="single" w:sz="4" w:space="0" w:color="auto"/>
            </w:tcBorders>
          </w:tcPr>
          <w:p w14:paraId="4A56D26A" w14:textId="77777777" w:rsidR="004F144B" w:rsidRPr="007656E8" w:rsidRDefault="004F144B" w:rsidP="004B6404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Coordinate system:</w:t>
            </w:r>
          </w:p>
        </w:tc>
        <w:tc>
          <w:tcPr>
            <w:tcW w:w="6945" w:type="dxa"/>
            <w:tcBorders>
              <w:top w:val="single" w:sz="4" w:space="0" w:color="auto"/>
            </w:tcBorders>
          </w:tcPr>
          <w:p w14:paraId="7FD314BB" w14:textId="77777777" w:rsidR="004F144B" w:rsidRPr="007656E8" w:rsidRDefault="004F144B" w:rsidP="004B6404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4F144B" w:rsidRPr="007656E8" w14:paraId="07F8A6FD" w14:textId="77777777" w:rsidTr="004B6404">
        <w:tc>
          <w:tcPr>
            <w:tcW w:w="2693" w:type="dxa"/>
          </w:tcPr>
          <w:p w14:paraId="2C6AA8E9" w14:textId="77777777" w:rsidR="004F144B" w:rsidRPr="007656E8" w:rsidRDefault="004F144B" w:rsidP="004B6404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Cam reference system:</w:t>
            </w:r>
          </w:p>
        </w:tc>
        <w:tc>
          <w:tcPr>
            <w:tcW w:w="6945" w:type="dxa"/>
          </w:tcPr>
          <w:p w14:paraId="12DECA04" w14:textId="77777777" w:rsidR="004F144B" w:rsidRPr="007656E8" w:rsidRDefault="004F144B" w:rsidP="004B6404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4F144B" w:rsidRPr="007656E8" w14:paraId="3F4360C1" w14:textId="77777777" w:rsidTr="004B6404">
        <w:tc>
          <w:tcPr>
            <w:tcW w:w="2693" w:type="dxa"/>
          </w:tcPr>
          <w:p w14:paraId="692AFFD7" w14:textId="77777777" w:rsidR="004F144B" w:rsidRPr="007656E8" w:rsidRDefault="004F144B" w:rsidP="004B6404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GCP reference system:</w:t>
            </w:r>
          </w:p>
        </w:tc>
        <w:tc>
          <w:tcPr>
            <w:tcW w:w="6945" w:type="dxa"/>
          </w:tcPr>
          <w:p w14:paraId="31A5C355" w14:textId="77777777" w:rsidR="004F144B" w:rsidRPr="007656E8" w:rsidRDefault="004F144B" w:rsidP="004B6404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4F144B" w:rsidRPr="007656E8" w14:paraId="144BED1E" w14:textId="77777777" w:rsidTr="004B6404">
        <w:tc>
          <w:tcPr>
            <w:tcW w:w="2693" w:type="dxa"/>
          </w:tcPr>
          <w:p w14:paraId="16E3B3E4" w14:textId="77777777" w:rsidR="004F144B" w:rsidRPr="007656E8" w:rsidRDefault="004F144B" w:rsidP="004B6404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Cam accuracy (m):</w:t>
            </w:r>
          </w:p>
        </w:tc>
        <w:tc>
          <w:tcPr>
            <w:tcW w:w="6945" w:type="dxa"/>
          </w:tcPr>
          <w:p w14:paraId="3878FB42" w14:textId="77777777" w:rsidR="004F144B" w:rsidRPr="007656E8" w:rsidRDefault="004F144B" w:rsidP="004B6404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4F144B" w:rsidRPr="007656E8" w14:paraId="1620647F" w14:textId="77777777" w:rsidTr="004B6404">
        <w:tc>
          <w:tcPr>
            <w:tcW w:w="2693" w:type="dxa"/>
          </w:tcPr>
          <w:p w14:paraId="3FD45F15" w14:textId="77777777" w:rsidR="004F144B" w:rsidRPr="007656E8" w:rsidRDefault="004F144B" w:rsidP="004B6404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Cam accuracy (deg):</w:t>
            </w:r>
          </w:p>
        </w:tc>
        <w:tc>
          <w:tcPr>
            <w:tcW w:w="6945" w:type="dxa"/>
          </w:tcPr>
          <w:p w14:paraId="51507189" w14:textId="77777777" w:rsidR="004F144B" w:rsidRPr="007656E8" w:rsidRDefault="004F144B" w:rsidP="004B6404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4F144B" w:rsidRPr="007656E8" w14:paraId="588EF96C" w14:textId="77777777" w:rsidTr="004B6404">
        <w:tc>
          <w:tcPr>
            <w:tcW w:w="2693" w:type="dxa"/>
          </w:tcPr>
          <w:p w14:paraId="73BC19CD" w14:textId="77777777" w:rsidR="004F144B" w:rsidRPr="007656E8" w:rsidRDefault="004F144B" w:rsidP="004B6404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Marker accuracy (m):</w:t>
            </w:r>
          </w:p>
        </w:tc>
        <w:tc>
          <w:tcPr>
            <w:tcW w:w="6945" w:type="dxa"/>
          </w:tcPr>
          <w:p w14:paraId="1236BA1F" w14:textId="77777777" w:rsidR="004F144B" w:rsidRPr="007656E8" w:rsidRDefault="004F144B" w:rsidP="004B6404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4F144B" w:rsidRPr="007656E8" w14:paraId="148FE10A" w14:textId="77777777" w:rsidTr="004B6404">
        <w:tc>
          <w:tcPr>
            <w:tcW w:w="2693" w:type="dxa"/>
          </w:tcPr>
          <w:p w14:paraId="00038CFD" w14:textId="77777777" w:rsidR="004F144B" w:rsidRPr="007656E8" w:rsidRDefault="004F144B" w:rsidP="004B6404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Marker accuracy (pix):</w:t>
            </w:r>
          </w:p>
        </w:tc>
        <w:tc>
          <w:tcPr>
            <w:tcW w:w="6945" w:type="dxa"/>
          </w:tcPr>
          <w:p w14:paraId="234476D7" w14:textId="77777777" w:rsidR="004F144B" w:rsidRPr="007656E8" w:rsidRDefault="004F144B" w:rsidP="004B6404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4F144B" w:rsidRPr="007656E8" w14:paraId="3654F3EB" w14:textId="77777777" w:rsidTr="004B6404">
        <w:trPr>
          <w:trHeight w:val="251"/>
        </w:trPr>
        <w:tc>
          <w:tcPr>
            <w:tcW w:w="2693" w:type="dxa"/>
            <w:vMerge w:val="restart"/>
          </w:tcPr>
          <w:p w14:paraId="6EB8F025" w14:textId="77777777" w:rsidR="004F144B" w:rsidRPr="007656E8" w:rsidRDefault="004F144B" w:rsidP="004B6404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Tie point accuracy (pix):</w:t>
            </w:r>
          </w:p>
        </w:tc>
        <w:tc>
          <w:tcPr>
            <w:tcW w:w="6945" w:type="dxa"/>
            <w:vMerge w:val="restart"/>
          </w:tcPr>
          <w:p w14:paraId="47E1A3C7" w14:textId="77777777" w:rsidR="004F144B" w:rsidRPr="007656E8" w:rsidRDefault="004F144B" w:rsidP="004B6404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</w:tbl>
    <w:p w14:paraId="741E440D" w14:textId="77777777" w:rsidR="004F144B" w:rsidRPr="007656E8" w:rsidRDefault="004F144B" w:rsidP="004F144B">
      <w:pPr>
        <w:pStyle w:val="NoSpacing"/>
        <w:rPr>
          <w:rFonts w:cstheme="minorHAnsi"/>
        </w:rPr>
      </w:pPr>
    </w:p>
    <w:p w14:paraId="4825A414" w14:textId="77777777" w:rsidR="004F144B" w:rsidRPr="007656E8" w:rsidRDefault="004F144B" w:rsidP="004F144B">
      <w:pPr>
        <w:rPr>
          <w:rFonts w:cstheme="minorHAnsi"/>
        </w:rPr>
      </w:pPr>
      <w:r w:rsidRPr="007656E8">
        <w:rPr>
          <w:rFonts w:cstheme="minorHAnsi"/>
        </w:rPr>
        <w:br w:type="page" w:clear="all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93"/>
        <w:gridCol w:w="6945"/>
      </w:tblGrid>
      <w:tr w:rsidR="004F144B" w:rsidRPr="007656E8" w14:paraId="1503BDFC" w14:textId="77777777" w:rsidTr="004B6404">
        <w:tc>
          <w:tcPr>
            <w:tcW w:w="96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71468C2" w14:textId="77777777" w:rsidR="004F144B" w:rsidRPr="007656E8" w:rsidRDefault="004F144B" w:rsidP="004B6404">
            <w:pPr>
              <w:pStyle w:val="Heading3"/>
              <w:jc w:val="left"/>
              <w:outlineLvl w:val="2"/>
              <w:rPr>
                <w:rFonts w:cstheme="minorHAnsi"/>
                <w:color w:val="FFFFFF" w:themeColor="background1"/>
              </w:rPr>
            </w:pPr>
            <w:r w:rsidRPr="004F144B">
              <w:rPr>
                <w:rFonts w:cstheme="minorHAnsi"/>
              </w:rPr>
              <w:lastRenderedPageBreak/>
              <w:t>DENSE MATCHING</w:t>
            </w:r>
          </w:p>
        </w:tc>
      </w:tr>
      <w:tr w:rsidR="004F144B" w:rsidRPr="007656E8" w14:paraId="38567357" w14:textId="77777777" w:rsidTr="004B6404">
        <w:tc>
          <w:tcPr>
            <w:tcW w:w="2693" w:type="dxa"/>
            <w:tcBorders>
              <w:top w:val="single" w:sz="4" w:space="0" w:color="auto"/>
            </w:tcBorders>
          </w:tcPr>
          <w:p w14:paraId="4B9C286A" w14:textId="77777777" w:rsidR="004F144B" w:rsidRPr="007656E8" w:rsidRDefault="004F144B" w:rsidP="004B6404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Quality:</w:t>
            </w:r>
          </w:p>
        </w:tc>
        <w:tc>
          <w:tcPr>
            <w:tcW w:w="6945" w:type="dxa"/>
            <w:tcBorders>
              <w:top w:val="single" w:sz="4" w:space="0" w:color="auto"/>
            </w:tcBorders>
          </w:tcPr>
          <w:p w14:paraId="40C7495E" w14:textId="77777777" w:rsidR="004F144B" w:rsidRPr="007656E8" w:rsidRDefault="004F144B" w:rsidP="004B6404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4F144B" w:rsidRPr="007656E8" w14:paraId="7B3B4814" w14:textId="77777777" w:rsidTr="004B6404">
        <w:tc>
          <w:tcPr>
            <w:tcW w:w="2693" w:type="dxa"/>
          </w:tcPr>
          <w:p w14:paraId="6793A26D" w14:textId="77777777" w:rsidR="004F144B" w:rsidRPr="007656E8" w:rsidRDefault="004F144B" w:rsidP="004B6404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Depth filtering:</w:t>
            </w:r>
          </w:p>
        </w:tc>
        <w:tc>
          <w:tcPr>
            <w:tcW w:w="6945" w:type="dxa"/>
          </w:tcPr>
          <w:p w14:paraId="25CB16ED" w14:textId="77777777" w:rsidR="004F144B" w:rsidRPr="007656E8" w:rsidRDefault="004F144B" w:rsidP="004B6404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4F144B" w:rsidRPr="007656E8" w14:paraId="3AFD616D" w14:textId="77777777" w:rsidTr="004B6404">
        <w:tc>
          <w:tcPr>
            <w:tcW w:w="2693" w:type="dxa"/>
          </w:tcPr>
          <w:p w14:paraId="2C491A22" w14:textId="77777777" w:rsidR="004F144B" w:rsidRPr="007656E8" w:rsidRDefault="004F144B" w:rsidP="004B6404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Point colors:</w:t>
            </w:r>
          </w:p>
        </w:tc>
        <w:tc>
          <w:tcPr>
            <w:tcW w:w="6945" w:type="dxa"/>
          </w:tcPr>
          <w:p w14:paraId="0B7C4F5D" w14:textId="77777777" w:rsidR="004F144B" w:rsidRPr="007656E8" w:rsidRDefault="004F144B" w:rsidP="004B6404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4F144B" w:rsidRPr="007656E8" w14:paraId="1127F120" w14:textId="77777777" w:rsidTr="004B6404">
        <w:tc>
          <w:tcPr>
            <w:tcW w:w="2693" w:type="dxa"/>
          </w:tcPr>
          <w:p w14:paraId="258F66BE" w14:textId="77777777" w:rsidR="004F144B" w:rsidRPr="007656E8" w:rsidRDefault="004F144B" w:rsidP="004B6404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Point confidence:</w:t>
            </w:r>
          </w:p>
        </w:tc>
        <w:tc>
          <w:tcPr>
            <w:tcW w:w="6945" w:type="dxa"/>
          </w:tcPr>
          <w:p w14:paraId="09656031" w14:textId="77777777" w:rsidR="004F144B" w:rsidRPr="007656E8" w:rsidRDefault="004F144B" w:rsidP="004B6404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</w:tbl>
    <w:p w14:paraId="445A0A61" w14:textId="77777777" w:rsidR="004F144B" w:rsidRPr="007656E8" w:rsidRDefault="004F144B" w:rsidP="004F144B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93"/>
        <w:gridCol w:w="6945"/>
      </w:tblGrid>
      <w:tr w:rsidR="004F144B" w:rsidRPr="007656E8" w14:paraId="1C89BBCE" w14:textId="77777777" w:rsidTr="004B6404">
        <w:tc>
          <w:tcPr>
            <w:tcW w:w="96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D4CF617" w14:textId="77777777" w:rsidR="004F144B" w:rsidRPr="007656E8" w:rsidRDefault="004F144B" w:rsidP="004B6404">
            <w:pPr>
              <w:pStyle w:val="Heading3"/>
              <w:jc w:val="left"/>
              <w:outlineLvl w:val="2"/>
              <w:rPr>
                <w:rFonts w:cstheme="minorHAnsi"/>
                <w:color w:val="FFFFFF" w:themeColor="background1"/>
              </w:rPr>
            </w:pPr>
            <w:r w:rsidRPr="004F144B">
              <w:rPr>
                <w:rFonts w:cstheme="minorHAnsi"/>
              </w:rPr>
              <w:t>DENSE POINT CLOUD OPTIMISATION</w:t>
            </w:r>
          </w:p>
        </w:tc>
      </w:tr>
      <w:tr w:rsidR="004F144B" w:rsidRPr="007656E8" w14:paraId="18183E3B" w14:textId="77777777" w:rsidTr="004B6404">
        <w:tc>
          <w:tcPr>
            <w:tcW w:w="2693" w:type="dxa"/>
            <w:tcBorders>
              <w:top w:val="single" w:sz="4" w:space="0" w:color="auto"/>
            </w:tcBorders>
          </w:tcPr>
          <w:p w14:paraId="6AF69371" w14:textId="77777777" w:rsidR="004F144B" w:rsidRPr="007656E8" w:rsidRDefault="004F144B" w:rsidP="004B6404">
            <w:pPr>
              <w:pStyle w:val="NoSpacing"/>
              <w:rPr>
                <w:rFonts w:cstheme="minorHAnsi"/>
                <w:b/>
                <w:bCs/>
                <w:sz w:val="20"/>
                <w:szCs w:val="20"/>
              </w:rPr>
            </w:pPr>
            <w:r w:rsidRPr="007656E8">
              <w:rPr>
                <w:rFonts w:cstheme="minorHAnsi"/>
                <w:b/>
                <w:bCs/>
                <w:sz w:val="20"/>
                <w:szCs w:val="20"/>
              </w:rPr>
              <w:t>Filtering:</w:t>
            </w:r>
          </w:p>
        </w:tc>
        <w:tc>
          <w:tcPr>
            <w:tcW w:w="6945" w:type="dxa"/>
            <w:tcBorders>
              <w:top w:val="single" w:sz="4" w:space="0" w:color="auto"/>
            </w:tcBorders>
          </w:tcPr>
          <w:p w14:paraId="10834C71" w14:textId="77777777" w:rsidR="004F144B" w:rsidRPr="007656E8" w:rsidRDefault="004F144B" w:rsidP="004B6404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4F144B" w:rsidRPr="007656E8" w14:paraId="0F93AB81" w14:textId="77777777" w:rsidTr="004B6404">
        <w:tc>
          <w:tcPr>
            <w:tcW w:w="2693" w:type="dxa"/>
          </w:tcPr>
          <w:p w14:paraId="7518133B" w14:textId="77777777" w:rsidR="004F144B" w:rsidRPr="007656E8" w:rsidRDefault="004F144B" w:rsidP="004B6404">
            <w:pPr>
              <w:pStyle w:val="NoSpacing"/>
              <w:rPr>
                <w:rFonts w:cstheme="minorHAnsi"/>
                <w:b/>
                <w:bCs/>
                <w:sz w:val="20"/>
                <w:szCs w:val="20"/>
              </w:rPr>
            </w:pPr>
            <w:r w:rsidRPr="007656E8">
              <w:rPr>
                <w:rFonts w:cstheme="minorHAnsi"/>
                <w:b/>
                <w:bCs/>
                <w:sz w:val="20"/>
                <w:szCs w:val="20"/>
              </w:rPr>
              <w:t xml:space="preserve">Resampling: </w:t>
            </w:r>
          </w:p>
        </w:tc>
        <w:tc>
          <w:tcPr>
            <w:tcW w:w="6945" w:type="dxa"/>
          </w:tcPr>
          <w:p w14:paraId="37A6A84F" w14:textId="77777777" w:rsidR="004F144B" w:rsidRPr="007656E8" w:rsidRDefault="004F144B" w:rsidP="004B6404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4F144B" w:rsidRPr="007656E8" w14:paraId="601B2303" w14:textId="77777777" w:rsidTr="004B6404">
        <w:trPr>
          <w:trHeight w:val="276"/>
        </w:trPr>
        <w:tc>
          <w:tcPr>
            <w:tcW w:w="2693" w:type="dxa"/>
          </w:tcPr>
          <w:p w14:paraId="2F272E4F" w14:textId="77777777" w:rsidR="004F144B" w:rsidRPr="007656E8" w:rsidRDefault="004F144B" w:rsidP="004B6404">
            <w:pPr>
              <w:pStyle w:val="NoSpacing"/>
              <w:rPr>
                <w:rFonts w:cstheme="minorHAnsi"/>
                <w:b/>
                <w:bCs/>
                <w:sz w:val="20"/>
                <w:szCs w:val="20"/>
              </w:rPr>
            </w:pPr>
            <w:r w:rsidRPr="007656E8">
              <w:rPr>
                <w:rFonts w:cstheme="minorHAnsi"/>
                <w:b/>
                <w:bCs/>
                <w:sz w:val="20"/>
                <w:szCs w:val="20"/>
              </w:rPr>
              <w:t>Bounding box to CRS:</w:t>
            </w:r>
          </w:p>
        </w:tc>
        <w:tc>
          <w:tcPr>
            <w:tcW w:w="6945" w:type="dxa"/>
          </w:tcPr>
          <w:p w14:paraId="0D285A41" w14:textId="77777777" w:rsidR="004F144B" w:rsidRPr="007656E8" w:rsidRDefault="004F144B" w:rsidP="004B6404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</w:tbl>
    <w:p w14:paraId="0C1B1B29" w14:textId="77777777" w:rsidR="004F144B" w:rsidRPr="007656E8" w:rsidRDefault="004F144B" w:rsidP="004F144B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93"/>
        <w:gridCol w:w="6945"/>
      </w:tblGrid>
      <w:tr w:rsidR="004F144B" w:rsidRPr="007656E8" w14:paraId="66C792D8" w14:textId="77777777" w:rsidTr="004B6404">
        <w:tc>
          <w:tcPr>
            <w:tcW w:w="96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6EDAB0C" w14:textId="77777777" w:rsidR="004F144B" w:rsidRPr="007656E8" w:rsidRDefault="004F144B" w:rsidP="004B6404">
            <w:pPr>
              <w:pStyle w:val="Heading3"/>
              <w:jc w:val="left"/>
              <w:outlineLvl w:val="2"/>
              <w:rPr>
                <w:rFonts w:cstheme="minorHAnsi"/>
                <w:color w:val="FFFFFF" w:themeColor="background1"/>
              </w:rPr>
            </w:pPr>
            <w:r w:rsidRPr="004F144B">
              <w:rPr>
                <w:rFonts w:cstheme="minorHAnsi"/>
              </w:rPr>
              <w:t>DEM PRODUCTION</w:t>
            </w:r>
          </w:p>
        </w:tc>
      </w:tr>
      <w:tr w:rsidR="004F144B" w:rsidRPr="007656E8" w14:paraId="2EDA6557" w14:textId="77777777" w:rsidTr="004B6404">
        <w:tc>
          <w:tcPr>
            <w:tcW w:w="2693" w:type="dxa"/>
            <w:tcBorders>
              <w:top w:val="single" w:sz="4" w:space="0" w:color="auto"/>
            </w:tcBorders>
          </w:tcPr>
          <w:p w14:paraId="11595E1C" w14:textId="77777777" w:rsidR="004F144B" w:rsidRPr="007656E8" w:rsidRDefault="004F144B" w:rsidP="004B6404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Coordinate system:</w:t>
            </w:r>
          </w:p>
        </w:tc>
        <w:tc>
          <w:tcPr>
            <w:tcW w:w="6945" w:type="dxa"/>
            <w:tcBorders>
              <w:top w:val="single" w:sz="4" w:space="0" w:color="auto"/>
            </w:tcBorders>
          </w:tcPr>
          <w:p w14:paraId="2C7C1265" w14:textId="77777777" w:rsidR="004F144B" w:rsidRPr="007656E8" w:rsidRDefault="004F144B" w:rsidP="004B6404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4F144B" w:rsidRPr="007656E8" w14:paraId="0695526F" w14:textId="77777777" w:rsidTr="004B6404">
        <w:tc>
          <w:tcPr>
            <w:tcW w:w="2693" w:type="dxa"/>
          </w:tcPr>
          <w:p w14:paraId="0B6E7A5F" w14:textId="77777777" w:rsidR="004F144B" w:rsidRPr="007656E8" w:rsidRDefault="004F144B" w:rsidP="004B6404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Source data:</w:t>
            </w:r>
          </w:p>
        </w:tc>
        <w:tc>
          <w:tcPr>
            <w:tcW w:w="6945" w:type="dxa"/>
          </w:tcPr>
          <w:p w14:paraId="28595818" w14:textId="77777777" w:rsidR="004F144B" w:rsidRPr="007656E8" w:rsidRDefault="004F144B" w:rsidP="004B6404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4F144B" w:rsidRPr="007656E8" w14:paraId="1438271B" w14:textId="77777777" w:rsidTr="004B6404">
        <w:tc>
          <w:tcPr>
            <w:tcW w:w="2693" w:type="dxa"/>
          </w:tcPr>
          <w:p w14:paraId="29882B44" w14:textId="77777777" w:rsidR="004F144B" w:rsidRPr="007656E8" w:rsidRDefault="004F144B" w:rsidP="004B6404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Interpolation:</w:t>
            </w:r>
          </w:p>
        </w:tc>
        <w:tc>
          <w:tcPr>
            <w:tcW w:w="6945" w:type="dxa"/>
          </w:tcPr>
          <w:p w14:paraId="67F0995B" w14:textId="77777777" w:rsidR="004F144B" w:rsidRPr="007656E8" w:rsidRDefault="004F144B" w:rsidP="004B6404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4F144B" w:rsidRPr="007656E8" w14:paraId="372FEE7A" w14:textId="77777777" w:rsidTr="004B6404">
        <w:tc>
          <w:tcPr>
            <w:tcW w:w="2693" w:type="dxa"/>
          </w:tcPr>
          <w:p w14:paraId="4940F1A1" w14:textId="77777777" w:rsidR="004F144B" w:rsidRPr="007656E8" w:rsidRDefault="004F144B" w:rsidP="004B6404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Point classes:</w:t>
            </w:r>
          </w:p>
        </w:tc>
        <w:tc>
          <w:tcPr>
            <w:tcW w:w="6945" w:type="dxa"/>
          </w:tcPr>
          <w:p w14:paraId="5B827784" w14:textId="77777777" w:rsidR="004F144B" w:rsidRPr="007656E8" w:rsidRDefault="004F144B" w:rsidP="004B6404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4F144B" w:rsidRPr="007656E8" w14:paraId="5846136B" w14:textId="77777777" w:rsidTr="004B6404">
        <w:tc>
          <w:tcPr>
            <w:tcW w:w="2693" w:type="dxa"/>
          </w:tcPr>
          <w:p w14:paraId="44DC8AE6" w14:textId="77777777" w:rsidR="004F144B" w:rsidRPr="007656E8" w:rsidRDefault="004F144B" w:rsidP="004B6404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Spatial resolution (m):</w:t>
            </w:r>
          </w:p>
        </w:tc>
        <w:tc>
          <w:tcPr>
            <w:tcW w:w="6945" w:type="dxa"/>
          </w:tcPr>
          <w:p w14:paraId="5BC96575" w14:textId="77777777" w:rsidR="004F144B" w:rsidRPr="007656E8" w:rsidRDefault="004F144B" w:rsidP="004B6404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</w:tbl>
    <w:p w14:paraId="1363C884" w14:textId="77777777" w:rsidR="004F144B" w:rsidRPr="007656E8" w:rsidRDefault="004F144B" w:rsidP="004F144B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93"/>
        <w:gridCol w:w="6945"/>
      </w:tblGrid>
      <w:tr w:rsidR="004F144B" w:rsidRPr="007656E8" w14:paraId="637CAC85" w14:textId="77777777" w:rsidTr="004B6404">
        <w:tc>
          <w:tcPr>
            <w:tcW w:w="96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6101EDB" w14:textId="77777777" w:rsidR="004F144B" w:rsidRPr="007656E8" w:rsidRDefault="004F144B" w:rsidP="004B6404">
            <w:pPr>
              <w:pStyle w:val="Heading3"/>
              <w:jc w:val="left"/>
              <w:outlineLvl w:val="2"/>
              <w:rPr>
                <w:rFonts w:cstheme="minorHAnsi"/>
                <w:color w:val="FFFFFF" w:themeColor="background1"/>
              </w:rPr>
            </w:pPr>
            <w:r w:rsidRPr="004F144B">
              <w:rPr>
                <w:rFonts w:cstheme="minorHAnsi"/>
              </w:rPr>
              <w:t>ORTHOMOSAIC PRODUCTION</w:t>
            </w:r>
          </w:p>
        </w:tc>
      </w:tr>
      <w:tr w:rsidR="004F144B" w:rsidRPr="007656E8" w14:paraId="507595E2" w14:textId="77777777" w:rsidTr="004B6404">
        <w:tc>
          <w:tcPr>
            <w:tcW w:w="2693" w:type="dxa"/>
            <w:tcBorders>
              <w:top w:val="single" w:sz="4" w:space="0" w:color="auto"/>
            </w:tcBorders>
          </w:tcPr>
          <w:p w14:paraId="40F358FC" w14:textId="77777777" w:rsidR="004F144B" w:rsidRPr="007656E8" w:rsidRDefault="004F144B" w:rsidP="004B6404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Coordinate system:</w:t>
            </w:r>
          </w:p>
        </w:tc>
        <w:tc>
          <w:tcPr>
            <w:tcW w:w="6945" w:type="dxa"/>
            <w:tcBorders>
              <w:top w:val="single" w:sz="4" w:space="0" w:color="auto"/>
            </w:tcBorders>
          </w:tcPr>
          <w:p w14:paraId="52A9A040" w14:textId="77777777" w:rsidR="004F144B" w:rsidRPr="007656E8" w:rsidRDefault="004F144B" w:rsidP="004B6404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4F144B" w:rsidRPr="007656E8" w14:paraId="3EDC1607" w14:textId="77777777" w:rsidTr="004B6404">
        <w:tc>
          <w:tcPr>
            <w:tcW w:w="2693" w:type="dxa"/>
          </w:tcPr>
          <w:p w14:paraId="4A03E8C0" w14:textId="77777777" w:rsidR="004F144B" w:rsidRPr="007656E8" w:rsidRDefault="004F144B" w:rsidP="004B6404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Source data:</w:t>
            </w:r>
          </w:p>
        </w:tc>
        <w:tc>
          <w:tcPr>
            <w:tcW w:w="6945" w:type="dxa"/>
          </w:tcPr>
          <w:p w14:paraId="1304EBF0" w14:textId="77777777" w:rsidR="004F144B" w:rsidRPr="007656E8" w:rsidRDefault="004F144B" w:rsidP="004B6404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4F144B" w:rsidRPr="007656E8" w14:paraId="0753ED61" w14:textId="77777777" w:rsidTr="004B6404">
        <w:tc>
          <w:tcPr>
            <w:tcW w:w="2693" w:type="dxa"/>
          </w:tcPr>
          <w:p w14:paraId="1C45DB18" w14:textId="77777777" w:rsidR="004F144B" w:rsidRPr="007656E8" w:rsidRDefault="004F144B" w:rsidP="004B6404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Manual photo filtering:</w:t>
            </w:r>
          </w:p>
        </w:tc>
        <w:tc>
          <w:tcPr>
            <w:tcW w:w="6945" w:type="dxa"/>
          </w:tcPr>
          <w:p w14:paraId="3EF2E54F" w14:textId="77777777" w:rsidR="004F144B" w:rsidRPr="007656E8" w:rsidRDefault="004F144B" w:rsidP="004B6404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4F144B" w:rsidRPr="007656E8" w14:paraId="68DBF355" w14:textId="77777777" w:rsidTr="004B6404">
        <w:tc>
          <w:tcPr>
            <w:tcW w:w="2693" w:type="dxa"/>
          </w:tcPr>
          <w:p w14:paraId="39C6685F" w14:textId="77777777" w:rsidR="004F144B" w:rsidRPr="007656E8" w:rsidRDefault="004F144B" w:rsidP="004B6404">
            <w:pPr>
              <w:rPr>
                <w:rFonts w:cstheme="minorHAnsi"/>
                <w:sz w:val="20"/>
                <w:szCs w:val="20"/>
              </w:rPr>
            </w:pPr>
            <w:r w:rsidRPr="007656E8">
              <w:rPr>
                <w:rFonts w:eastAsia="Apple Braille" w:cstheme="minorHAnsi"/>
                <w:b/>
                <w:color w:val="000000"/>
                <w:sz w:val="20"/>
                <w:szCs w:val="20"/>
              </w:rPr>
              <w:t>Spatial resolution (m):</w:t>
            </w:r>
          </w:p>
        </w:tc>
        <w:tc>
          <w:tcPr>
            <w:tcW w:w="6945" w:type="dxa"/>
          </w:tcPr>
          <w:p w14:paraId="0B9EDEF4" w14:textId="77777777" w:rsidR="004F144B" w:rsidRPr="007656E8" w:rsidRDefault="004F144B" w:rsidP="004B6404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</w:tbl>
    <w:p w14:paraId="5912E2A9" w14:textId="77777777" w:rsidR="004F144B" w:rsidRPr="007656E8" w:rsidRDefault="004F144B" w:rsidP="004F144B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3"/>
        <w:gridCol w:w="6945"/>
      </w:tblGrid>
      <w:tr w:rsidR="004F144B" w:rsidRPr="007656E8" w14:paraId="02E6B3CE" w14:textId="77777777" w:rsidTr="004B6404">
        <w:tc>
          <w:tcPr>
            <w:tcW w:w="2693" w:type="dxa"/>
            <w:tcBorders>
              <w:right w:val="single" w:sz="4" w:space="0" w:color="auto"/>
            </w:tcBorders>
          </w:tcPr>
          <w:p w14:paraId="448E64FB" w14:textId="77777777" w:rsidR="004F144B" w:rsidRPr="007656E8" w:rsidRDefault="004F144B" w:rsidP="004B6404">
            <w:pPr>
              <w:pStyle w:val="NoSpacing"/>
              <w:jc w:val="center"/>
              <w:rPr>
                <w:rFonts w:cstheme="minorHAnsi"/>
                <w:b/>
                <w:bCs/>
              </w:rPr>
            </w:pPr>
            <w:r w:rsidRPr="007656E8">
              <w:rPr>
                <w:rFonts w:cstheme="minorHAnsi"/>
                <w:b/>
                <w:bCs/>
              </w:rPr>
              <w:t>ADDITIONAL NOTES:</w:t>
            </w:r>
          </w:p>
        </w:tc>
        <w:tc>
          <w:tcPr>
            <w:tcW w:w="6945" w:type="dxa"/>
            <w:tcBorders>
              <w:left w:val="single" w:sz="4" w:space="0" w:color="auto"/>
            </w:tcBorders>
          </w:tcPr>
          <w:p w14:paraId="25C4C721" w14:textId="77777777" w:rsidR="004F144B" w:rsidRPr="007656E8" w:rsidRDefault="004F144B" w:rsidP="004B6404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  <w:r w:rsidRPr="007656E8">
              <w:rPr>
                <w:rFonts w:cstheme="minorHAnsi"/>
                <w:color w:val="0070C0"/>
                <w:sz w:val="20"/>
                <w:szCs w:val="20"/>
              </w:rPr>
              <w:t>N/A</w:t>
            </w:r>
          </w:p>
          <w:p w14:paraId="0917FD95" w14:textId="77777777" w:rsidR="004F144B" w:rsidRPr="007656E8" w:rsidRDefault="004F144B" w:rsidP="004B6404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  <w:p w14:paraId="7867E044" w14:textId="77777777" w:rsidR="004F144B" w:rsidRPr="007656E8" w:rsidRDefault="004F144B" w:rsidP="004B6404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  <w:p w14:paraId="4413982C" w14:textId="77777777" w:rsidR="004F144B" w:rsidRPr="007656E8" w:rsidRDefault="004F144B" w:rsidP="004B6404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  <w:p w14:paraId="3EC1B969" w14:textId="77777777" w:rsidR="004F144B" w:rsidRPr="007656E8" w:rsidRDefault="004F144B" w:rsidP="004B6404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  <w:p w14:paraId="28F2BA6D" w14:textId="77777777" w:rsidR="004F144B" w:rsidRPr="007656E8" w:rsidRDefault="004F144B" w:rsidP="004B6404">
            <w:pPr>
              <w:pStyle w:val="NoSpacing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</w:tbl>
    <w:p w14:paraId="678C8EE5" w14:textId="77777777" w:rsidR="004F144B" w:rsidRPr="007656E8" w:rsidRDefault="004F144B" w:rsidP="004F144B">
      <w:pPr>
        <w:pStyle w:val="NoSpacing"/>
        <w:rPr>
          <w:rFonts w:cstheme="minorHAnsi"/>
        </w:rPr>
      </w:pPr>
    </w:p>
    <w:p w14:paraId="1652D5B7" w14:textId="77777777" w:rsidR="004F144B" w:rsidRPr="007656E8" w:rsidRDefault="004F144B" w:rsidP="004F144B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8"/>
      </w:tblGrid>
      <w:tr w:rsidR="004F144B" w:rsidRPr="007656E8" w14:paraId="09A5A647" w14:textId="77777777" w:rsidTr="004B6404">
        <w:tc>
          <w:tcPr>
            <w:tcW w:w="9638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02DD94E4" w14:textId="77777777" w:rsidR="004F144B" w:rsidRPr="007656E8" w:rsidRDefault="004F144B" w:rsidP="004B6404">
            <w:pPr>
              <w:pStyle w:val="NoSpacing"/>
              <w:jc w:val="center"/>
              <w:rPr>
                <w:rFonts w:cstheme="minorHAnsi"/>
                <w:bCs/>
                <w:i/>
                <w:sz w:val="18"/>
                <w:szCs w:val="18"/>
              </w:rPr>
            </w:pPr>
            <w:r w:rsidRPr="007656E8">
              <w:rPr>
                <w:rFonts w:cstheme="minorHAnsi"/>
                <w:i/>
                <w:iCs/>
                <w:sz w:val="18"/>
                <w:szCs w:val="18"/>
              </w:rPr>
              <w:t>&lt; End of chunk log &gt;</w:t>
            </w:r>
          </w:p>
        </w:tc>
      </w:tr>
    </w:tbl>
    <w:p w14:paraId="32E8B528" w14:textId="77777777" w:rsidR="004F144B" w:rsidRPr="007656E8" w:rsidRDefault="004F144B" w:rsidP="004F144B">
      <w:pPr>
        <w:pStyle w:val="NoSpacing"/>
        <w:rPr>
          <w:rFonts w:cstheme="minorHAnsi"/>
        </w:rPr>
      </w:pPr>
    </w:p>
    <w:p w14:paraId="6DD22E2F" w14:textId="77777777" w:rsidR="008440C9" w:rsidRDefault="008440C9">
      <w:pPr>
        <w:pStyle w:val="NoSpacing"/>
        <w:rPr>
          <w:rFonts w:cstheme="minorHAnsi"/>
        </w:rPr>
      </w:pPr>
    </w:p>
    <w:p w14:paraId="44A596C5" w14:textId="77777777" w:rsidR="007656E8" w:rsidRDefault="007656E8">
      <w:pPr>
        <w:pStyle w:val="NoSpacing"/>
        <w:rPr>
          <w:rFonts w:cstheme="minorHAnsi"/>
        </w:rPr>
      </w:pPr>
    </w:p>
    <w:p w14:paraId="529DF8FD" w14:textId="77777777" w:rsidR="007656E8" w:rsidRPr="007656E8" w:rsidRDefault="007656E8">
      <w:pPr>
        <w:pStyle w:val="NoSpacing"/>
        <w:rPr>
          <w:rFonts w:cstheme="minorHAnsi"/>
        </w:rPr>
      </w:pPr>
    </w:p>
    <w:sectPr w:rsidR="007656E8" w:rsidRPr="007656E8">
      <w:headerReference w:type="default" r:id="rId11"/>
      <w:footerReference w:type="default" r:id="rId12"/>
      <w:pgSz w:w="11906" w:h="16838"/>
      <w:pgMar w:top="1134" w:right="1134" w:bottom="1134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7A475" w14:textId="77777777" w:rsidR="00923D75" w:rsidRDefault="00923D75">
      <w:pPr>
        <w:spacing w:after="0" w:line="240" w:lineRule="auto"/>
      </w:pPr>
      <w:r>
        <w:separator/>
      </w:r>
    </w:p>
  </w:endnote>
  <w:endnote w:type="continuationSeparator" w:id="0">
    <w:p w14:paraId="38A8F3DF" w14:textId="77777777" w:rsidR="00923D75" w:rsidRDefault="00923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Braille">
    <w:panose1 w:val="05000000000000000000"/>
    <w:charset w:val="00"/>
    <w:family w:val="decorative"/>
    <w:pitch w:val="variable"/>
    <w:sig w:usb0="80000043" w:usb1="00000000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9171F" w14:textId="77777777" w:rsidR="008440C9" w:rsidRDefault="00000000" w:rsidP="002D29AB">
    <w:pPr>
      <w:pStyle w:val="Footer"/>
      <w:pBdr>
        <w:top w:val="single" w:sz="4" w:space="1" w:color="auto"/>
      </w:pBdr>
      <w:jc w:val="center"/>
      <w:rPr>
        <w:sz w:val="18"/>
        <w:szCs w:val="18"/>
      </w:rPr>
    </w:pPr>
    <w:r>
      <w:rPr>
        <w:sz w:val="18"/>
        <w:szCs w:val="18"/>
      </w:rPr>
      <w:t xml:space="preserve">Page </w:t>
    </w:r>
    <w:r>
      <w:fldChar w:fldCharType="begin"/>
    </w:r>
    <w:r>
      <w:instrText>PAGE \* MERGEFORMAT</w:instrText>
    </w:r>
    <w:r>
      <w:fldChar w:fldCharType="separate"/>
    </w:r>
    <w:r>
      <w:rPr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of </w:t>
    </w:r>
    <w:fldSimple w:instr="NUMPAGES \* MERGEFORMAT">
      <w:r>
        <w:rPr>
          <w:sz w:val="18"/>
          <w:szCs w:val="18"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DA4F7" w14:textId="77777777" w:rsidR="00923D75" w:rsidRDefault="00923D75">
      <w:pPr>
        <w:spacing w:after="0" w:line="240" w:lineRule="auto"/>
      </w:pPr>
      <w:r>
        <w:separator/>
      </w:r>
    </w:p>
  </w:footnote>
  <w:footnote w:type="continuationSeparator" w:id="0">
    <w:p w14:paraId="278F710B" w14:textId="77777777" w:rsidR="00923D75" w:rsidRDefault="00923D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062B0" w14:textId="77777777" w:rsidR="008440C9" w:rsidRDefault="00000000" w:rsidP="002D29AB">
    <w:pPr>
      <w:pStyle w:val="Header"/>
      <w:pBdr>
        <w:bottom w:val="single" w:sz="4" w:space="1" w:color="auto"/>
      </w:pBdr>
      <w:jc w:val="center"/>
      <w:rPr>
        <w:sz w:val="18"/>
        <w:szCs w:val="18"/>
      </w:rPr>
    </w:pPr>
    <w:r>
      <w:rPr>
        <w:sz w:val="18"/>
        <w:szCs w:val="18"/>
      </w:rPr>
      <w:t xml:space="preserve">PROCESSING LOG REPORT     —     </w:t>
    </w:r>
    <w:r>
      <w:rPr>
        <w:sz w:val="18"/>
        <w:szCs w:val="18"/>
        <w:lang w:val="en-GB"/>
      </w:rPr>
      <w:t>30/05/2024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551BD"/>
    <w:multiLevelType w:val="hybridMultilevel"/>
    <w:tmpl w:val="2012BA3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762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0C9"/>
    <w:rsid w:val="0022340E"/>
    <w:rsid w:val="002D29AB"/>
    <w:rsid w:val="004F144B"/>
    <w:rsid w:val="007656E8"/>
    <w:rsid w:val="008440C9"/>
    <w:rsid w:val="00923D75"/>
    <w:rsid w:val="00C06818"/>
    <w:rsid w:val="00CA13F1"/>
    <w:rsid w:val="00F4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49971B"/>
  <w15:docId w15:val="{48B32585-A13A-584E-9399-63B1260EA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Spacing"/>
    <w:next w:val="Normal"/>
    <w:link w:val="Heading1Char"/>
    <w:uiPriority w:val="9"/>
    <w:qFormat/>
    <w:pPr>
      <w:jc w:val="center"/>
      <w:outlineLvl w:val="0"/>
    </w:pPr>
    <w:rPr>
      <w:rFonts w:ascii="Apple Braille" w:hAnsi="Apple Braille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pPr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pple Braille" w:eastAsia="Apple Braille" w:hAnsi="Apple Braille" w:cs="Apple Braille"/>
      <w:sz w:val="44"/>
      <w:szCs w:val="44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b/>
      <w:bCs/>
      <w:sz w:val="28"/>
      <w:szCs w:val="28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u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u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u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u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BE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BE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BE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BE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BE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BE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BE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BE" w:eastAsia="en-GB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BE" w:eastAsia="en-GB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BE" w:eastAsia="en-GB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BE" w:eastAsia="en-GB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BE" w:eastAsia="en-GB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BE" w:eastAsia="en-GB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BE" w:eastAsia="en-GB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rsid w:val="00C06818"/>
    <w:pPr>
      <w:spacing w:after="0" w:line="240" w:lineRule="auto"/>
    </w:pPr>
    <w:rPr>
      <w:rFonts w:eastAsia="Apple Braille" w:cs="Apple Brail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068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benoit.smets@africamuseum.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enoit.smets@africamuseum.b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34</TotalTime>
  <Pages>5</Pages>
  <Words>422</Words>
  <Characters>2663</Characters>
  <Application>Microsoft Office Word</Application>
  <DocSecurity>0</DocSecurity>
  <Lines>380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Royal Museum for Central Africa  /  Vrije Universiteit Brussel</Company>
  <LinksUpToDate>false</LinksUpToDate>
  <CharactersWithSpaces>2893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Photogrammetry Processing Log Template v. 1.2.</dc:title>
  <dc:subject/>
  <dc:creator>Benoît SMETS</dc:creator>
  <cp:keywords/>
  <dc:description/>
  <cp:lastModifiedBy>Benoît Smets</cp:lastModifiedBy>
  <cp:revision>4</cp:revision>
  <dcterms:created xsi:type="dcterms:W3CDTF">2024-05-30T08:15:00Z</dcterms:created>
  <dcterms:modified xsi:type="dcterms:W3CDTF">2024-05-30T08:49:00Z</dcterms:modified>
  <cp:category/>
</cp:coreProperties>
</file>